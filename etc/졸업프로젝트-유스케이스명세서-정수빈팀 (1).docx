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Pr="00443DDE" w:rsidRDefault="00032A93">
      <w:pPr>
        <w:pStyle w:val="5"/>
        <w:rPr>
          <w:rFonts w:ascii="맑은 고딕" w:eastAsia="맑은 고딕" w:hAnsi="맑은 고딕"/>
        </w:rPr>
      </w:pPr>
      <w:r w:rsidRPr="00443DDE">
        <w:rPr>
          <w:rFonts w:ascii="맑은 고딕" w:eastAsia="맑은 고딕" w:hAnsi="맑은 고딕" w:hint="eastAsia"/>
        </w:rPr>
        <w:t>Project Document</w:t>
      </w:r>
    </w:p>
    <w:p w:rsidR="00032A93" w:rsidRPr="00443DDE" w:rsidRDefault="008850E1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pict>
          <v:line id="_x0000_s1029" style="position:absolute;left:0;text-align:left;z-index:2;mso-position-vertical-relative:page" from="180pt,117.2pt" to="423pt,117.2pt" strokecolor="#ddd">
            <w10:wrap anchory="page"/>
          </v:line>
        </w:pict>
      </w:r>
      <w:r>
        <w:rPr>
          <w:rFonts w:ascii="맑은 고딕" w:eastAsia="맑은 고딕" w:hAnsi="맑은 고딕"/>
        </w:rPr>
        <w:pict>
          <v:rect id="_x0000_s1027" style="position:absolute;left:0;text-align:left;margin-left:396pt;margin-top:117.2pt;width:27pt;height:639pt;z-index:1;mso-position-vertical-relative:page" fillcolor="#ddd" stroked="f">
            <w10:wrap anchory="page"/>
          </v:rect>
        </w:pict>
      </w:r>
    </w:p>
    <w:p w:rsidR="00032A93" w:rsidRPr="00443DDE" w:rsidRDefault="00032A93">
      <w:pPr>
        <w:pStyle w:val="a9"/>
        <w:spacing w:after="720"/>
        <w:ind w:right="1000"/>
        <w:rPr>
          <w:rFonts w:ascii="맑은 고딕" w:eastAsia="맑은 고딕" w:hAnsi="맑은 고딕"/>
        </w:rPr>
      </w:pPr>
      <w:r w:rsidRPr="00443DDE">
        <w:rPr>
          <w:rFonts w:ascii="맑은 고딕" w:eastAsia="맑은 고딕" w:hAnsi="맑은 고딕" w:hint="eastAsia"/>
        </w:rPr>
        <w:t>Use</w:t>
      </w:r>
      <w:r w:rsidR="002F39C6" w:rsidRPr="00443DDE">
        <w:rPr>
          <w:rFonts w:ascii="맑은 고딕" w:eastAsia="맑은 고딕" w:hAnsi="맑은 고딕" w:hint="eastAsia"/>
        </w:rPr>
        <w:t>c</w:t>
      </w:r>
      <w:r w:rsidRPr="00443DDE">
        <w:rPr>
          <w:rFonts w:ascii="맑은 고딕" w:eastAsia="맑은 고딕" w:hAnsi="맑은 고딕" w:hint="eastAsia"/>
        </w:rPr>
        <w:t xml:space="preserve">ase </w:t>
      </w:r>
      <w:r w:rsidR="002F39C6" w:rsidRPr="00443DDE">
        <w:rPr>
          <w:rFonts w:ascii="맑은 고딕" w:eastAsia="맑은 고딕" w:hAnsi="맑은 고딕" w:hint="eastAsia"/>
        </w:rPr>
        <w:t>Specification Document</w:t>
      </w:r>
    </w:p>
    <w:p w:rsidR="006D5CF6" w:rsidRPr="00443DDE" w:rsidRDefault="006D5CF6" w:rsidP="006D5CF6">
      <w:pPr>
        <w:rPr>
          <w:rFonts w:ascii="맑은 고딕" w:eastAsia="맑은 고딕" w:hAnsi="맑은 고딕"/>
        </w:rPr>
      </w:pPr>
    </w:p>
    <w:p w:rsidR="006D5CF6" w:rsidRPr="00443DDE" w:rsidRDefault="006D5CF6" w:rsidP="006D5CF6">
      <w:pPr>
        <w:rPr>
          <w:rFonts w:ascii="맑은 고딕" w:eastAsia="맑은 고딕" w:hAnsi="맑은 고딕"/>
        </w:rPr>
      </w:pPr>
    </w:p>
    <w:p w:rsidR="00E11E5B" w:rsidRPr="00443DDE" w:rsidRDefault="00E11E5B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FA52A8" w:rsidP="006D5CF6">
      <w:pPr>
        <w:rPr>
          <w:rFonts w:ascii="맑은 고딕" w:eastAsia="맑은 고딕" w:hAnsi="맑은 고딕"/>
        </w:rPr>
      </w:pPr>
    </w:p>
    <w:p w:rsidR="00FA52A8" w:rsidRPr="00443DDE" w:rsidRDefault="007C629C" w:rsidP="00FA52A8">
      <w:pPr>
        <w:ind w:firstLineChars="1984" w:firstLine="3968"/>
        <w:rPr>
          <w:rFonts w:ascii="맑은 고딕" w:eastAsia="맑은 고딕" w:hAnsi="맑은 고딕"/>
        </w:rPr>
      </w:pPr>
      <w:r w:rsidRPr="00443DDE">
        <w:rPr>
          <w:rFonts w:ascii="맑은 고딕" w:eastAsia="맑은 고딕" w:hAnsi="맑은 고딕" w:hint="eastAsia"/>
        </w:rPr>
        <w:t>14</w:t>
      </w:r>
      <w:r w:rsidR="00FA52A8" w:rsidRPr="00443DDE">
        <w:rPr>
          <w:rFonts w:ascii="맑은 고딕" w:eastAsia="맑은 고딕" w:hAnsi="맑은 고딕" w:hint="eastAsia"/>
        </w:rPr>
        <w:t xml:space="preserve"> 조</w:t>
      </w:r>
    </w:p>
    <w:p w:rsidR="00FA52A8" w:rsidRPr="00443DDE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443DDE" w:rsidRDefault="007C629C" w:rsidP="00FA52A8">
      <w:pPr>
        <w:ind w:firstLineChars="1984" w:firstLine="3968"/>
        <w:rPr>
          <w:rFonts w:ascii="맑은 고딕" w:eastAsia="맑은 고딕" w:hAnsi="맑은 고딕"/>
        </w:rPr>
      </w:pPr>
      <w:r w:rsidRPr="00443DDE">
        <w:rPr>
          <w:rFonts w:ascii="맑은 고딕" w:eastAsia="맑은 고딕" w:hAnsi="맑은 고딕" w:hint="eastAsia"/>
        </w:rPr>
        <w:t>201602066</w:t>
      </w:r>
      <w:r w:rsidR="00FA52A8" w:rsidRPr="00443DDE">
        <w:rPr>
          <w:rFonts w:ascii="맑은 고딕" w:eastAsia="맑은 고딕" w:hAnsi="맑은 고딕"/>
        </w:rPr>
        <w:t xml:space="preserve"> </w:t>
      </w:r>
      <w:r w:rsidRPr="00443DDE">
        <w:rPr>
          <w:rFonts w:ascii="맑은 고딕" w:eastAsia="맑은 고딕" w:hAnsi="맑은 고딕" w:hint="eastAsia"/>
        </w:rPr>
        <w:t>정수빈</w:t>
      </w:r>
    </w:p>
    <w:p w:rsidR="00FA52A8" w:rsidRPr="00443DDE" w:rsidRDefault="007C629C" w:rsidP="00FA52A8">
      <w:pPr>
        <w:ind w:firstLineChars="1984" w:firstLine="3968"/>
        <w:rPr>
          <w:rFonts w:ascii="맑은 고딕" w:eastAsia="맑은 고딕" w:hAnsi="맑은 고딕"/>
        </w:rPr>
      </w:pPr>
      <w:r w:rsidRPr="00443DDE">
        <w:rPr>
          <w:rFonts w:ascii="맑은 고딕" w:eastAsia="맑은 고딕" w:hAnsi="맑은 고딕" w:hint="eastAsia"/>
        </w:rPr>
        <w:t>201602033</w:t>
      </w:r>
      <w:r w:rsidR="00FA52A8" w:rsidRPr="00443DDE">
        <w:rPr>
          <w:rFonts w:ascii="맑은 고딕" w:eastAsia="맑은 고딕" w:hAnsi="맑은 고딕" w:hint="eastAsia"/>
        </w:rPr>
        <w:t xml:space="preserve"> </w:t>
      </w:r>
      <w:r w:rsidRPr="00443DDE">
        <w:rPr>
          <w:rFonts w:ascii="맑은 고딕" w:eastAsia="맑은 고딕" w:hAnsi="맑은 고딕" w:hint="eastAsia"/>
        </w:rPr>
        <w:t>윤혜원</w:t>
      </w:r>
    </w:p>
    <w:p w:rsidR="00FA52A8" w:rsidRPr="00443DDE" w:rsidRDefault="007C629C" w:rsidP="00FA52A8">
      <w:pPr>
        <w:ind w:firstLineChars="1984" w:firstLine="3968"/>
        <w:rPr>
          <w:rFonts w:ascii="맑은 고딕" w:eastAsia="맑은 고딕" w:hAnsi="맑은 고딕"/>
        </w:rPr>
      </w:pPr>
      <w:r w:rsidRPr="00443DDE">
        <w:rPr>
          <w:rFonts w:ascii="맑은 고딕" w:eastAsia="맑은 고딕" w:hAnsi="맑은 고딕" w:hint="eastAsia"/>
        </w:rPr>
        <w:t>201602044</w:t>
      </w:r>
      <w:r w:rsidRPr="00443DDE">
        <w:rPr>
          <w:rFonts w:ascii="맑은 고딕" w:eastAsia="맑은 고딕" w:hAnsi="맑은 고딕"/>
        </w:rPr>
        <w:t xml:space="preserve"> </w:t>
      </w:r>
      <w:r w:rsidRPr="00443DDE">
        <w:rPr>
          <w:rFonts w:ascii="맑은 고딕" w:eastAsia="맑은 고딕" w:hAnsi="맑은 고딕" w:hint="eastAsia"/>
        </w:rPr>
        <w:t>이승재</w:t>
      </w:r>
    </w:p>
    <w:p w:rsidR="00FA52A8" w:rsidRPr="00443DDE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443DDE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443DDE">
        <w:rPr>
          <w:rFonts w:ascii="맑은 고딕" w:eastAsia="맑은 고딕" w:hAnsi="맑은 고딕" w:hint="eastAsia"/>
        </w:rPr>
        <w:t>지도교수:</w:t>
      </w:r>
      <w:r w:rsidRPr="00443DDE">
        <w:rPr>
          <w:rFonts w:ascii="맑은 고딕" w:eastAsia="맑은 고딕" w:hAnsi="맑은 고딕"/>
        </w:rPr>
        <w:t xml:space="preserve"> </w:t>
      </w:r>
      <w:r w:rsidR="007C629C" w:rsidRPr="00443DDE">
        <w:rPr>
          <w:rFonts w:ascii="맑은 고딕" w:eastAsia="맑은 고딕" w:hAnsi="맑은 고딕" w:hint="eastAsia"/>
        </w:rPr>
        <w:t>김영국</w:t>
      </w:r>
      <w:r w:rsidRPr="00443DDE">
        <w:rPr>
          <w:rFonts w:ascii="맑은 고딕" w:eastAsia="맑은 고딕" w:hAnsi="맑은 고딕" w:hint="eastAsia"/>
        </w:rPr>
        <w:t xml:space="preserve"> 교수님</w:t>
      </w:r>
      <w:r w:rsidR="009F3BC7" w:rsidRPr="00443DDE">
        <w:rPr>
          <w:rFonts w:ascii="맑은 고딕" w:eastAsia="맑은 고딕" w:hAnsi="맑은 고딕" w:hint="eastAsia"/>
        </w:rPr>
        <w:t xml:space="preserve">  </w:t>
      </w:r>
      <w:r w:rsidR="009F3BC7" w:rsidRPr="00443DDE">
        <w:rPr>
          <w:rFonts w:ascii="맑은 고딕" w:eastAsia="맑은 고딕" w:hAnsi="맑은 고딕"/>
        </w:rPr>
        <w:t>(서명)</w:t>
      </w:r>
    </w:p>
    <w:p w:rsidR="00032A93" w:rsidRPr="0015065D" w:rsidRDefault="00EA41D4">
      <w:pPr>
        <w:pStyle w:val="ab"/>
        <w:spacing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lastRenderedPageBreak/>
        <w:t>문서 버전</w:t>
      </w:r>
      <w:r w:rsidR="00172506" w:rsidRPr="0015065D">
        <w:rPr>
          <w:rFonts w:ascii="맑은 고딕" w:eastAsia="맑은 고딕" w:hAnsi="맑은 고딕" w:hint="eastAsia"/>
        </w:rPr>
        <w:t xml:space="preserve"> </w:t>
      </w:r>
      <w:r w:rsidRPr="0015065D">
        <w:rPr>
          <w:rFonts w:ascii="맑은 고딕" w:eastAsia="맑은 고딕" w:hAnsi="맑은 고딕" w:hint="eastAsia"/>
        </w:rPr>
        <w:t xml:space="preserve">관리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15065D">
        <w:tc>
          <w:tcPr>
            <w:tcW w:w="645" w:type="dxa"/>
            <w:shd w:val="clear" w:color="auto" w:fill="B3B3B3"/>
          </w:tcPr>
          <w:p w:rsidR="00032A93" w:rsidRPr="0015065D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 w:rsidRPr="0015065D"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Pr="0015065D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 w:rsidRPr="0015065D"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Pr="0015065D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 w:rsidRPr="0015065D"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Pr="0015065D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 w:rsidRPr="0015065D"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032A93" w:rsidRPr="0015065D">
        <w:tc>
          <w:tcPr>
            <w:tcW w:w="645" w:type="dxa"/>
          </w:tcPr>
          <w:p w:rsidR="00032A93" w:rsidRPr="0015065D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 w:rsidRPr="0015065D"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Pr="0015065D" w:rsidRDefault="008A1DDD">
            <w:pPr>
              <w:rPr>
                <w:rFonts w:ascii="맑은 고딕" w:eastAsia="맑은 고딕" w:hAnsi="맑은 고딕"/>
                <w:spacing w:val="-20"/>
              </w:rPr>
            </w:pPr>
            <w:r w:rsidRPr="0015065D">
              <w:rPr>
                <w:rFonts w:ascii="맑은 고딕" w:eastAsia="맑은 고딕" w:hAnsi="맑은 고딕" w:hint="eastAsia"/>
                <w:spacing w:val="-20"/>
              </w:rPr>
              <w:t>201</w:t>
            </w:r>
            <w:r w:rsidR="009D06FD" w:rsidRPr="0015065D">
              <w:rPr>
                <w:rFonts w:ascii="맑은 고딕" w:eastAsia="맑은 고딕" w:hAnsi="맑은 고딕"/>
                <w:spacing w:val="-20"/>
              </w:rPr>
              <w:t>9-04-01</w:t>
            </w:r>
          </w:p>
        </w:tc>
        <w:tc>
          <w:tcPr>
            <w:tcW w:w="5400" w:type="dxa"/>
          </w:tcPr>
          <w:p w:rsidR="00032A93" w:rsidRPr="0015065D" w:rsidRDefault="009D06FD">
            <w:pPr>
              <w:rPr>
                <w:rFonts w:ascii="맑은 고딕" w:eastAsia="맑은 고딕" w:hAnsi="맑은 고딕"/>
                <w:spacing w:val="-20"/>
              </w:rPr>
            </w:pPr>
            <w:r w:rsidRPr="0015065D">
              <w:rPr>
                <w:rFonts w:ascii="맑은 고딕" w:eastAsia="맑은 고딕" w:hAnsi="맑은 고딕" w:hint="eastAsia"/>
                <w:spacing w:val="-20"/>
              </w:rPr>
              <w:t xml:space="preserve">유스케이스 명세서 </w:t>
            </w:r>
            <w:r w:rsidRPr="0015065D">
              <w:rPr>
                <w:rFonts w:ascii="맑은 고딕" w:eastAsia="맑은 고딕" w:hAnsi="맑은 고딕"/>
                <w:spacing w:val="-20"/>
              </w:rPr>
              <w:t>1</w:t>
            </w:r>
            <w:r w:rsidRPr="0015065D">
              <w:rPr>
                <w:rFonts w:ascii="맑은 고딕" w:eastAsia="맑은 고딕" w:hAnsi="맑은 고딕" w:hint="eastAsia"/>
                <w:spacing w:val="-20"/>
              </w:rPr>
              <w:t>차</w:t>
            </w:r>
          </w:p>
        </w:tc>
        <w:tc>
          <w:tcPr>
            <w:tcW w:w="1223" w:type="dxa"/>
          </w:tcPr>
          <w:p w:rsidR="00032A93" w:rsidRPr="0015065D" w:rsidRDefault="00026712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윤혜원</w:t>
            </w:r>
          </w:p>
        </w:tc>
      </w:tr>
      <w:tr w:rsidR="00032A93" w:rsidRPr="0015065D">
        <w:tc>
          <w:tcPr>
            <w:tcW w:w="645" w:type="dxa"/>
          </w:tcPr>
          <w:p w:rsidR="00032A93" w:rsidRPr="0015065D" w:rsidRDefault="00FD655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032A93" w:rsidRPr="0015065D" w:rsidRDefault="00FD655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  <w:r>
              <w:rPr>
                <w:rFonts w:ascii="맑은 고딕" w:eastAsia="맑은 고딕" w:hAnsi="맑은 고딕"/>
                <w:spacing w:val="-20"/>
              </w:rPr>
              <w:t>019-04-04</w:t>
            </w:r>
          </w:p>
        </w:tc>
        <w:tc>
          <w:tcPr>
            <w:tcW w:w="5400" w:type="dxa"/>
          </w:tcPr>
          <w:p w:rsidR="00032A93" w:rsidRPr="0015065D" w:rsidRDefault="00FD655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유스케이스 명세서 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>
              <w:rPr>
                <w:rFonts w:ascii="맑은 고딕" w:eastAsia="맑은 고딕" w:hAnsi="맑은 고딕" w:hint="eastAsia"/>
                <w:spacing w:val="-20"/>
              </w:rPr>
              <w:t>차</w:t>
            </w:r>
          </w:p>
        </w:tc>
        <w:tc>
          <w:tcPr>
            <w:tcW w:w="1223" w:type="dxa"/>
          </w:tcPr>
          <w:p w:rsidR="00032A93" w:rsidRPr="0015065D" w:rsidRDefault="00026712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정수빈</w:t>
            </w:r>
          </w:p>
        </w:tc>
      </w:tr>
      <w:tr w:rsidR="00032A93" w:rsidRPr="0015065D">
        <w:tc>
          <w:tcPr>
            <w:tcW w:w="645" w:type="dxa"/>
          </w:tcPr>
          <w:p w:rsidR="00032A93" w:rsidRPr="0015065D" w:rsidRDefault="00026712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:rsidR="00032A93" w:rsidRPr="0015065D" w:rsidRDefault="00026712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  <w:r>
              <w:rPr>
                <w:rFonts w:ascii="맑은 고딕" w:eastAsia="맑은 고딕" w:hAnsi="맑은 고딕"/>
                <w:spacing w:val="-20"/>
              </w:rPr>
              <w:t>019-04-05</w:t>
            </w:r>
          </w:p>
        </w:tc>
        <w:tc>
          <w:tcPr>
            <w:tcW w:w="5400" w:type="dxa"/>
          </w:tcPr>
          <w:p w:rsidR="00032A93" w:rsidRPr="0015065D" w:rsidRDefault="00026712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유스케이스 명세서 </w:t>
            </w:r>
            <w:r>
              <w:rPr>
                <w:rFonts w:ascii="맑은 고딕" w:eastAsia="맑은 고딕" w:hAnsi="맑은 고딕"/>
                <w:spacing w:val="-20"/>
              </w:rPr>
              <w:t>3</w:t>
            </w:r>
            <w:r>
              <w:rPr>
                <w:rFonts w:ascii="맑은 고딕" w:eastAsia="맑은 고딕" w:hAnsi="맑은 고딕" w:hint="eastAsia"/>
                <w:spacing w:val="-20"/>
              </w:rPr>
              <w:t>차</w:t>
            </w:r>
          </w:p>
        </w:tc>
        <w:tc>
          <w:tcPr>
            <w:tcW w:w="1223" w:type="dxa"/>
          </w:tcPr>
          <w:p w:rsidR="00032A93" w:rsidRPr="0015065D" w:rsidRDefault="007E4809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이승재</w:t>
            </w:r>
          </w:p>
        </w:tc>
      </w:tr>
      <w:tr w:rsidR="00032A93" w:rsidRPr="0015065D">
        <w:tc>
          <w:tcPr>
            <w:tcW w:w="645" w:type="dxa"/>
          </w:tcPr>
          <w:p w:rsidR="00032A93" w:rsidRPr="0015065D" w:rsidRDefault="00032A93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434" w:type="dxa"/>
          </w:tcPr>
          <w:p w:rsidR="00032A93" w:rsidRPr="0015065D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5400" w:type="dxa"/>
          </w:tcPr>
          <w:p w:rsidR="00032A93" w:rsidRPr="0015065D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  <w:tc>
          <w:tcPr>
            <w:tcW w:w="1223" w:type="dxa"/>
          </w:tcPr>
          <w:p w:rsidR="00032A93" w:rsidRPr="0015065D" w:rsidRDefault="00032A93">
            <w:pPr>
              <w:rPr>
                <w:rFonts w:ascii="맑은 고딕" w:eastAsia="맑은 고딕" w:hAnsi="맑은 고딕"/>
                <w:spacing w:val="-20"/>
              </w:rPr>
            </w:pPr>
          </w:p>
        </w:tc>
      </w:tr>
    </w:tbl>
    <w:p w:rsidR="00032A93" w:rsidRPr="0015065D" w:rsidRDefault="00032A93">
      <w:pPr>
        <w:rPr>
          <w:rFonts w:ascii="맑은 고딕" w:eastAsia="맑은 고딕" w:hAnsi="맑은 고딕"/>
          <w:spacing w:val="-20"/>
        </w:rPr>
      </w:pPr>
    </w:p>
    <w:p w:rsidR="00032A93" w:rsidRPr="0015065D" w:rsidRDefault="00032A93">
      <w:pPr>
        <w:pStyle w:val="ab"/>
        <w:spacing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r w:rsidR="005B1458" w:rsidRPr="0015065D">
        <w:rPr>
          <w:rFonts w:ascii="맑은 고딕" w:eastAsia="맑은 고딕" w:hAnsi="맑은 고딕" w:hint="eastAsia"/>
        </w:rPr>
        <w:lastRenderedPageBreak/>
        <w:t>목차</w:t>
      </w:r>
    </w:p>
    <w:p w:rsidR="00C93C6B" w:rsidRPr="007526AB" w:rsidRDefault="002B5DB2">
      <w:pPr>
        <w:pStyle w:val="11"/>
        <w:rPr>
          <w:bCs w:val="0"/>
          <w:caps w:val="0"/>
          <w:szCs w:val="22"/>
        </w:rPr>
      </w:pPr>
      <w:r w:rsidRPr="0015065D">
        <w:rPr>
          <w:b/>
        </w:rPr>
        <w:fldChar w:fldCharType="begin"/>
      </w:r>
      <w:r w:rsidR="002A79BA" w:rsidRPr="0015065D">
        <w:instrText xml:space="preserve"> </w:instrText>
      </w:r>
      <w:r w:rsidR="002A79BA" w:rsidRPr="0015065D">
        <w:rPr>
          <w:rFonts w:hint="eastAsia"/>
        </w:rPr>
        <w:instrText>TOC \o "1-3" \h \z \u</w:instrText>
      </w:r>
      <w:r w:rsidR="002A79BA" w:rsidRPr="0015065D">
        <w:instrText xml:space="preserve"> </w:instrText>
      </w:r>
      <w:r w:rsidRPr="0015065D">
        <w:rPr>
          <w:b/>
        </w:rPr>
        <w:fldChar w:fldCharType="separate"/>
      </w:r>
      <w:hyperlink w:anchor="_Toc5283296" w:history="1">
        <w:r w:rsidR="00C93C6B" w:rsidRPr="0029403C">
          <w:rPr>
            <w:rStyle w:val="af"/>
          </w:rPr>
          <w:t>1.</w:t>
        </w:r>
        <w:r w:rsidR="00C93C6B" w:rsidRPr="007526AB">
          <w:rPr>
            <w:bCs w:val="0"/>
            <w:caps w:val="0"/>
            <w:szCs w:val="22"/>
          </w:rPr>
          <w:tab/>
        </w:r>
        <w:r w:rsidR="00C93C6B" w:rsidRPr="0029403C">
          <w:rPr>
            <w:rStyle w:val="af"/>
          </w:rPr>
          <w:t>소개</w:t>
        </w:r>
        <w:r w:rsidR="00C93C6B">
          <w:rPr>
            <w:webHidden/>
          </w:rPr>
          <w:tab/>
        </w:r>
        <w:r w:rsidR="00C93C6B">
          <w:rPr>
            <w:webHidden/>
          </w:rPr>
          <w:fldChar w:fldCharType="begin"/>
        </w:r>
        <w:r w:rsidR="00C93C6B">
          <w:rPr>
            <w:webHidden/>
          </w:rPr>
          <w:instrText xml:space="preserve"> PAGEREF _Toc5283296 \h </w:instrText>
        </w:r>
        <w:r w:rsidR="00C93C6B">
          <w:rPr>
            <w:webHidden/>
          </w:rPr>
        </w:r>
        <w:r w:rsidR="00C93C6B">
          <w:rPr>
            <w:webHidden/>
          </w:rPr>
          <w:fldChar w:fldCharType="separate"/>
        </w:r>
        <w:r w:rsidR="00C93C6B">
          <w:rPr>
            <w:webHidden/>
          </w:rPr>
          <w:t>6</w:t>
        </w:r>
        <w:r w:rsidR="00C93C6B">
          <w:rPr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297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1.1.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목적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_Toc5283297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6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11"/>
        <w:rPr>
          <w:bCs w:val="0"/>
          <w:caps w:val="0"/>
          <w:szCs w:val="22"/>
        </w:rPr>
      </w:pPr>
      <w:hyperlink w:anchor="_Toc5283298" w:history="1">
        <w:r w:rsidR="00C93C6B" w:rsidRPr="0029403C">
          <w:rPr>
            <w:rStyle w:val="af"/>
          </w:rPr>
          <w:t>2.</w:t>
        </w:r>
        <w:r w:rsidR="00C93C6B" w:rsidRPr="007526AB">
          <w:rPr>
            <w:bCs w:val="0"/>
            <w:caps w:val="0"/>
            <w:szCs w:val="22"/>
          </w:rPr>
          <w:tab/>
        </w:r>
        <w:r w:rsidR="00C93C6B" w:rsidRPr="0029403C">
          <w:rPr>
            <w:rStyle w:val="af"/>
          </w:rPr>
          <w:t>유스케이스 다이어그램</w:t>
        </w:r>
        <w:r w:rsidR="00C93C6B">
          <w:rPr>
            <w:webHidden/>
          </w:rPr>
          <w:tab/>
        </w:r>
        <w:r w:rsidR="00C93C6B">
          <w:rPr>
            <w:webHidden/>
          </w:rPr>
          <w:fldChar w:fldCharType="begin"/>
        </w:r>
        <w:r w:rsidR="00C93C6B">
          <w:rPr>
            <w:webHidden/>
          </w:rPr>
          <w:instrText xml:space="preserve"> PAGEREF _Toc5283298 \h </w:instrText>
        </w:r>
        <w:r w:rsidR="00C93C6B">
          <w:rPr>
            <w:webHidden/>
          </w:rPr>
        </w:r>
        <w:r w:rsidR="00C93C6B">
          <w:rPr>
            <w:webHidden/>
          </w:rPr>
          <w:fldChar w:fldCharType="separate"/>
        </w:r>
        <w:r w:rsidR="00C93C6B">
          <w:rPr>
            <w:webHidden/>
          </w:rPr>
          <w:t>7</w:t>
        </w:r>
        <w:r w:rsidR="00C93C6B">
          <w:rPr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299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2.1.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User System 다이어그램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_Toc5283299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7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00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2.2.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Server System 다이어그램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_Toc5283300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8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01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2.3.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DoorLock System 다이어그램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_Toc5283301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9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11"/>
        <w:rPr>
          <w:bCs w:val="0"/>
          <w:caps w:val="0"/>
          <w:szCs w:val="22"/>
        </w:rPr>
      </w:pPr>
      <w:hyperlink w:anchor="_Toc5283302" w:history="1">
        <w:r w:rsidR="00C93C6B" w:rsidRPr="0029403C">
          <w:rPr>
            <w:rStyle w:val="af"/>
          </w:rPr>
          <w:t>3.</w:t>
        </w:r>
        <w:r w:rsidR="00C93C6B" w:rsidRPr="007526AB">
          <w:rPr>
            <w:bCs w:val="0"/>
            <w:caps w:val="0"/>
            <w:szCs w:val="22"/>
          </w:rPr>
          <w:tab/>
        </w:r>
        <w:r w:rsidR="00C93C6B" w:rsidRPr="0029403C">
          <w:rPr>
            <w:rStyle w:val="af"/>
          </w:rPr>
          <w:t>유스케이스 설명서</w:t>
        </w:r>
        <w:r w:rsidR="00C93C6B">
          <w:rPr>
            <w:webHidden/>
          </w:rPr>
          <w:tab/>
        </w:r>
        <w:r w:rsidR="00C93C6B">
          <w:rPr>
            <w:webHidden/>
          </w:rPr>
          <w:fldChar w:fldCharType="begin"/>
        </w:r>
        <w:r w:rsidR="00C93C6B">
          <w:rPr>
            <w:webHidden/>
          </w:rPr>
          <w:instrText xml:space="preserve"> PAGEREF _Toc5283302 \h </w:instrText>
        </w:r>
        <w:r w:rsidR="00C93C6B">
          <w:rPr>
            <w:webHidden/>
          </w:rPr>
        </w:r>
        <w:r w:rsidR="00C93C6B">
          <w:rPr>
            <w:webHidden/>
          </w:rPr>
          <w:fldChar w:fldCharType="separate"/>
        </w:r>
        <w:r w:rsidR="00C93C6B">
          <w:rPr>
            <w:webHidden/>
          </w:rPr>
          <w:t>10</w:t>
        </w:r>
        <w:r w:rsidR="00C93C6B">
          <w:rPr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03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회원가입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_Toc5283303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04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_Toc5283304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05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 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_Toc5283305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06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 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_Toc5283306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07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 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_Toc5283307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11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08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3.2.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로그인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_Toc5283308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12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09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3.2.1.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_Toc5283309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12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0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3.2.2.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_Toc5283310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12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1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3.2.3.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 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_Toc5283311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12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2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3.2.4.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 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_Toc5283312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12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13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3.3.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QR코드 발급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_Toc5283313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13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4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3.3.1.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_Toc5283314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13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5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3.3.2.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_Toc5283315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13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6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3.3.3.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 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_Toc5283316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13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7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3.3.4.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_Toc5283317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13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18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3.4.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경고알림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_Toc5283318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14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19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3.4.1.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_Toc5283319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14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0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3.4.2.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_Toc5283320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14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1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3.4.3.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 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_Toc5283321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14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2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3.4.4.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_Toc5283322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14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23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3.5.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공유하기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_Toc5283323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15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4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3.5.1.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_Toc5283324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15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5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3.5.2.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_Toc5283325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15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6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3.5.3.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 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_Toc5283326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15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7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3.5.4.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_Toc5283327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15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28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3.6.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위치확인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_Toc5283328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16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29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3.6.1.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_Toc5283329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16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0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3.6.2.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_Toc5283330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16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1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3.6.3.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 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_Toc5283331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16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2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3.6.4.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_Toc5283332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16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33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3.7.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데이터 암호화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_Toc5283333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17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4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3.7.1.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_Toc5283334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17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5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3.7.2.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_Toc5283335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17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6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3.7.3.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_Toc5283336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17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7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3.7.4.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_Toc5283337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17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38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3.8.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잠금장치제어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_Toc5283338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18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39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3.8.1.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_Toc5283339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18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0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3.8.2.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_Toc5283340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18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1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3.8.3.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_Toc5283341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18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2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3.8.4.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_Toc5283342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18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43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3.9.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도어락 QR코드 데이터관리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_Toc5283343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19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4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3.9.1.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_Toc5283344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19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5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3.9.2.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_Toc5283345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19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6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3.9.3.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_Toc5283346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19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7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3.9.4.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_Toc5283347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19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48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3.10.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QR코드인식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_Toc5283348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49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3.10.1.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_Toc5283349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50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3.10.2.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_Toc5283350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51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3.10.3.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_Toc5283351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52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3.10.4.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_Toc5283352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20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5283353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3.11.</w:t>
        </w:r>
        <w:r w:rsidR="00C93C6B" w:rsidRPr="007526AB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도어락등록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_Toc5283353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21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54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3.11.1.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행위자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_Toc5283354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21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55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3.11.2.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사전조건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_Toc5283355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21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56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3.11.3.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이벤트흐름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_Toc5283356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21</w:t>
        </w:r>
        <w:r w:rsidR="00C93C6B">
          <w:rPr>
            <w:noProof/>
            <w:webHidden/>
          </w:rPr>
          <w:fldChar w:fldCharType="end"/>
        </w:r>
      </w:hyperlink>
    </w:p>
    <w:p w:rsidR="00C93C6B" w:rsidRPr="007526AB" w:rsidRDefault="008850E1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5283357" w:history="1">
        <w:r w:rsidR="00C93C6B" w:rsidRPr="0029403C">
          <w:rPr>
            <w:rStyle w:val="af"/>
            <w:rFonts w:ascii="맑은 고딕" w:eastAsia="맑은 고딕" w:hAnsi="맑은 고딕"/>
            <w:noProof/>
          </w:rPr>
          <w:t>3.11.4.</w:t>
        </w:r>
        <w:r w:rsidR="00C93C6B" w:rsidRPr="007526AB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C93C6B" w:rsidRPr="0029403C">
          <w:rPr>
            <w:rStyle w:val="af"/>
            <w:rFonts w:ascii="맑은 고딕" w:eastAsia="맑은 고딕" w:hAnsi="맑은 고딕"/>
            <w:noProof/>
          </w:rPr>
          <w:t>후행조건</w:t>
        </w:r>
        <w:r w:rsidR="00C93C6B">
          <w:rPr>
            <w:noProof/>
            <w:webHidden/>
          </w:rPr>
          <w:tab/>
        </w:r>
        <w:r w:rsidR="00C93C6B">
          <w:rPr>
            <w:noProof/>
            <w:webHidden/>
          </w:rPr>
          <w:fldChar w:fldCharType="begin"/>
        </w:r>
        <w:r w:rsidR="00C93C6B">
          <w:rPr>
            <w:noProof/>
            <w:webHidden/>
          </w:rPr>
          <w:instrText xml:space="preserve"> PAGEREF _Toc5283357 \h </w:instrText>
        </w:r>
        <w:r w:rsidR="00C93C6B">
          <w:rPr>
            <w:noProof/>
            <w:webHidden/>
          </w:rPr>
        </w:r>
        <w:r w:rsidR="00C93C6B">
          <w:rPr>
            <w:noProof/>
            <w:webHidden/>
          </w:rPr>
          <w:fldChar w:fldCharType="separate"/>
        </w:r>
        <w:r w:rsidR="00C93C6B">
          <w:rPr>
            <w:noProof/>
            <w:webHidden/>
          </w:rPr>
          <w:t>21</w:t>
        </w:r>
        <w:r w:rsidR="00C93C6B">
          <w:rPr>
            <w:noProof/>
            <w:webHidden/>
          </w:rPr>
          <w:fldChar w:fldCharType="end"/>
        </w:r>
      </w:hyperlink>
    </w:p>
    <w:p w:rsidR="002A79BA" w:rsidRPr="0015065D" w:rsidRDefault="002B5DB2" w:rsidP="002A79BA">
      <w:pPr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fldChar w:fldCharType="end"/>
      </w:r>
    </w:p>
    <w:p w:rsidR="00032A93" w:rsidRPr="0015065D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:rsidR="00032A93" w:rsidRPr="0015065D" w:rsidRDefault="00032A93">
      <w:pPr>
        <w:pStyle w:val="ab"/>
        <w:spacing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r w:rsidR="003E257B" w:rsidRPr="0015065D">
        <w:rPr>
          <w:rFonts w:ascii="맑은 고딕" w:eastAsia="맑은 고딕" w:hAnsi="맑은 고딕" w:hint="eastAsia"/>
        </w:rPr>
        <w:lastRenderedPageBreak/>
        <w:t>그림 목</w:t>
      </w:r>
      <w:r w:rsidR="00D525B5" w:rsidRPr="0015065D">
        <w:rPr>
          <w:rFonts w:ascii="맑은 고딕" w:eastAsia="맑은 고딕" w:hAnsi="맑은 고딕" w:hint="eastAsia"/>
        </w:rPr>
        <w:t>차</w:t>
      </w:r>
    </w:p>
    <w:p w:rsidR="00032A93" w:rsidRPr="0015065D" w:rsidRDefault="007C6D1E" w:rsidP="007B0DD0">
      <w:pPr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FIGURE 1 – USE-CASE DIAGRAM OF USER SYSTEM …………………………………………………………………</w:t>
      </w:r>
      <w:r w:rsidR="00987C76">
        <w:rPr>
          <w:rFonts w:ascii="맑은 고딕" w:eastAsia="맑은 고딕" w:hAnsi="맑은 고딕"/>
        </w:rPr>
        <w:t>7</w:t>
      </w:r>
    </w:p>
    <w:p w:rsidR="007C6D1E" w:rsidRPr="0015065D" w:rsidRDefault="007C6D1E" w:rsidP="007B0DD0">
      <w:pPr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FIGURE 2 – USE-CASE DIAGRAM OF SERVER SYSTEM …………………………………………………………….</w:t>
      </w:r>
      <w:r w:rsidR="00987C76">
        <w:rPr>
          <w:rFonts w:ascii="맑은 고딕" w:eastAsia="맑은 고딕" w:hAnsi="맑은 고딕"/>
        </w:rPr>
        <w:t>8</w:t>
      </w:r>
    </w:p>
    <w:p w:rsidR="007C6D1E" w:rsidRPr="0015065D" w:rsidRDefault="007C6D1E" w:rsidP="007B0DD0">
      <w:pPr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F</w:t>
      </w:r>
      <w:r w:rsidRPr="0015065D">
        <w:rPr>
          <w:rFonts w:ascii="맑은 고딕" w:eastAsia="맑은 고딕" w:hAnsi="맑은 고딕"/>
        </w:rPr>
        <w:t>IGURE 3 – USE-CASE DIAGRAM OF DOORLOCK SYSTEM ………………………………………………………</w:t>
      </w:r>
      <w:r w:rsidR="00987C76">
        <w:rPr>
          <w:rFonts w:ascii="맑은 고딕" w:eastAsia="맑은 고딕" w:hAnsi="맑은 고딕"/>
        </w:rPr>
        <w:t>9</w:t>
      </w:r>
    </w:p>
    <w:p w:rsidR="00032A93" w:rsidRPr="0015065D" w:rsidRDefault="00032A93">
      <w:pPr>
        <w:pStyle w:val="10"/>
        <w:spacing w:before="54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0" w:name="_Toc5283296"/>
      <w:r w:rsidR="007C6E97" w:rsidRPr="0015065D">
        <w:rPr>
          <w:rFonts w:ascii="맑은 고딕" w:eastAsia="맑은 고딕" w:hAnsi="맑은 고딕" w:hint="eastAsia"/>
        </w:rPr>
        <w:lastRenderedPageBreak/>
        <w:t>소개</w:t>
      </w:r>
      <w:bookmarkEnd w:id="0"/>
    </w:p>
    <w:p w:rsidR="00032A93" w:rsidRPr="0015065D" w:rsidRDefault="007C6E97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1" w:name="_Toc5283297"/>
      <w:r w:rsidRPr="0015065D">
        <w:rPr>
          <w:rFonts w:ascii="맑은 고딕" w:eastAsia="맑은 고딕" w:hAnsi="맑은 고딕" w:hint="eastAsia"/>
        </w:rPr>
        <w:t>목적</w:t>
      </w:r>
      <w:bookmarkEnd w:id="1"/>
    </w:p>
    <w:p w:rsidR="00032A93" w:rsidRPr="0015065D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 xml:space="preserve">이 문서는 카카오톡과 유사한 기능을 하는 채팅 프로그램의 기능을 명세하고 있다. </w:t>
      </w:r>
      <w:r w:rsidR="008A1DDD" w:rsidRPr="0015065D">
        <w:rPr>
          <w:rFonts w:ascii="맑은 고딕" w:eastAsia="맑은 고딕" w:hAnsi="맑은 고딕" w:hint="eastAsia"/>
        </w:rPr>
        <w:t xml:space="preserve">요구사항을 상세하게 표현하기 위한 </w:t>
      </w:r>
      <w:r w:rsidRPr="0015065D">
        <w:rPr>
          <w:rFonts w:ascii="맑은 고딕" w:eastAsia="맑은 고딕" w:hAnsi="맑은 고딕" w:hint="eastAsia"/>
        </w:rPr>
        <w:t>유</w:t>
      </w:r>
      <w:r w:rsidR="005908A8" w:rsidRPr="0015065D">
        <w:rPr>
          <w:rFonts w:ascii="맑은 고딕" w:eastAsia="맑은 고딕" w:hAnsi="맑은 고딕" w:hint="eastAsia"/>
        </w:rPr>
        <w:t>스</w:t>
      </w:r>
      <w:r w:rsidRPr="0015065D">
        <w:rPr>
          <w:rFonts w:ascii="맑은 고딕" w:eastAsia="맑은 고딕" w:hAnsi="맑은 고딕" w:hint="eastAsia"/>
        </w:rPr>
        <w:t xml:space="preserve">케이스 다이어그램과 각 </w:t>
      </w:r>
      <w:r w:rsidR="008A1DDD" w:rsidRPr="0015065D">
        <w:rPr>
          <w:rFonts w:ascii="맑은 고딕" w:eastAsia="맑은 고딕" w:hAnsi="맑은 고딕" w:hint="eastAsia"/>
        </w:rPr>
        <w:t>유스케이스</w:t>
      </w:r>
      <w:r w:rsidRPr="0015065D">
        <w:rPr>
          <w:rFonts w:ascii="맑은 고딕" w:eastAsia="맑은 고딕" w:hAnsi="맑은 고딕" w:hint="eastAsia"/>
        </w:rPr>
        <w:t xml:space="preserve">에 대한 명세서를 </w:t>
      </w:r>
      <w:r w:rsidR="008A1DDD" w:rsidRPr="0015065D">
        <w:rPr>
          <w:rFonts w:ascii="맑은 고딕" w:eastAsia="맑은 고딕" w:hAnsi="맑은 고딕" w:hint="eastAsia"/>
        </w:rPr>
        <w:t>포함하</w:t>
      </w:r>
      <w:r w:rsidRPr="0015065D">
        <w:rPr>
          <w:rFonts w:ascii="맑은 고딕" w:eastAsia="맑은 고딕" w:hAnsi="맑은 고딕" w:hint="eastAsia"/>
        </w:rPr>
        <w:t>고 있다.</w:t>
      </w:r>
    </w:p>
    <w:p w:rsidR="00032A93" w:rsidRPr="0015065D" w:rsidRDefault="00032A93" w:rsidP="000165E7">
      <w:pPr>
        <w:pStyle w:val="10"/>
        <w:spacing w:before="54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2" w:name="_Toc5283298"/>
      <w:r w:rsidR="006F1A09" w:rsidRPr="0015065D">
        <w:rPr>
          <w:rFonts w:ascii="맑은 고딕" w:eastAsia="맑은 고딕" w:hAnsi="맑은 고딕" w:hint="eastAsia"/>
        </w:rPr>
        <w:lastRenderedPageBreak/>
        <w:t>유스케이스 다이어그램</w:t>
      </w:r>
      <w:bookmarkEnd w:id="2"/>
    </w:p>
    <w:p w:rsidR="00D525B5" w:rsidRPr="0015065D" w:rsidRDefault="004C2930" w:rsidP="00D525B5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3" w:name="_Toc5283299"/>
      <w:r w:rsidRPr="0015065D">
        <w:rPr>
          <w:rFonts w:ascii="맑은 고딕" w:eastAsia="맑은 고딕" w:hAnsi="맑은 고딕" w:hint="eastAsia"/>
        </w:rPr>
        <w:t>U</w:t>
      </w:r>
      <w:r w:rsidRPr="0015065D">
        <w:rPr>
          <w:rFonts w:ascii="맑은 고딕" w:eastAsia="맑은 고딕" w:hAnsi="맑은 고딕"/>
        </w:rPr>
        <w:t xml:space="preserve">ser System </w:t>
      </w:r>
      <w:r w:rsidR="006F1A09" w:rsidRPr="0015065D">
        <w:rPr>
          <w:rFonts w:ascii="맑은 고딕" w:eastAsia="맑은 고딕" w:hAnsi="맑은 고딕" w:hint="eastAsia"/>
        </w:rPr>
        <w:t>다이어그램</w:t>
      </w:r>
      <w:bookmarkEnd w:id="3"/>
    </w:p>
    <w:p w:rsidR="00826B10" w:rsidRPr="0015065D" w:rsidRDefault="00826B10" w:rsidP="00826B10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:rsidR="004C2930" w:rsidRPr="0015065D" w:rsidRDefault="008850E1" w:rsidP="004C293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25.15pt;height:336.35pt;visibility:visible;mso-wrap-style:square">
            <v:imagedata r:id="rId10" o:title=""/>
          </v:shape>
        </w:pict>
      </w:r>
    </w:p>
    <w:p w:rsidR="00826B10" w:rsidRPr="0015065D" w:rsidRDefault="00826B10" w:rsidP="00826B10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bookmarkStart w:id="4" w:name="_Toc5020873"/>
      <w:bookmarkStart w:id="5" w:name="_Toc5024785"/>
      <w:bookmarkStart w:id="6" w:name="_Toc5025000"/>
      <w:r w:rsidRPr="0015065D">
        <w:rPr>
          <w:rFonts w:ascii="맑은 고딕" w:eastAsia="맑은 고딕" w:hAnsi="맑은 고딕" w:hint="eastAsia"/>
        </w:rPr>
        <w:t xml:space="preserve">Figure </w:t>
      </w:r>
      <w:r w:rsidR="00A605BE" w:rsidRPr="0015065D">
        <w:rPr>
          <w:rFonts w:ascii="맑은 고딕" w:eastAsia="맑은 고딕" w:hAnsi="맑은 고딕"/>
        </w:rPr>
        <w:fldChar w:fldCharType="begin"/>
      </w:r>
      <w:r w:rsidR="00A605BE" w:rsidRPr="0015065D">
        <w:rPr>
          <w:rFonts w:ascii="맑은 고딕" w:eastAsia="맑은 고딕" w:hAnsi="맑은 고딕"/>
        </w:rPr>
        <w:instrText xml:space="preserve"> SEQ 그림 \* ARABIC </w:instrText>
      </w:r>
      <w:r w:rsidR="00A605BE" w:rsidRPr="0015065D">
        <w:rPr>
          <w:rFonts w:ascii="맑은 고딕" w:eastAsia="맑은 고딕" w:hAnsi="맑은 고딕"/>
        </w:rPr>
        <w:fldChar w:fldCharType="separate"/>
      </w:r>
      <w:r w:rsidR="001156B5" w:rsidRPr="0015065D">
        <w:rPr>
          <w:rFonts w:ascii="맑은 고딕" w:eastAsia="맑은 고딕" w:hAnsi="맑은 고딕"/>
          <w:noProof/>
        </w:rPr>
        <w:t>1</w:t>
      </w:r>
      <w:r w:rsidR="00A605BE" w:rsidRPr="0015065D">
        <w:rPr>
          <w:rFonts w:ascii="맑은 고딕" w:eastAsia="맑은 고딕" w:hAnsi="맑은 고딕"/>
          <w:noProof/>
        </w:rPr>
        <w:fldChar w:fldCharType="end"/>
      </w:r>
      <w:r w:rsidRPr="0015065D">
        <w:rPr>
          <w:rFonts w:ascii="맑은 고딕" w:eastAsia="맑은 고딕" w:hAnsi="맑은 고딕" w:hint="eastAsia"/>
        </w:rPr>
        <w:t xml:space="preserve"> </w:t>
      </w:r>
      <w:r w:rsidRPr="0015065D">
        <w:rPr>
          <w:rFonts w:ascii="맑은 고딕" w:eastAsia="맑은 고딕" w:hAnsi="맑은 고딕"/>
        </w:rPr>
        <w:t>–</w:t>
      </w:r>
      <w:r w:rsidRPr="0015065D">
        <w:rPr>
          <w:rFonts w:ascii="맑은 고딕" w:eastAsia="맑은 고딕" w:hAnsi="맑은 고딕" w:hint="eastAsia"/>
        </w:rPr>
        <w:t xml:space="preserve"> Use-Case Diagram of </w:t>
      </w:r>
      <w:r w:rsidR="004C2930" w:rsidRPr="0015065D">
        <w:rPr>
          <w:rFonts w:ascii="맑은 고딕" w:eastAsia="맑은 고딕" w:hAnsi="맑은 고딕" w:hint="eastAsia"/>
        </w:rPr>
        <w:t>U</w:t>
      </w:r>
      <w:r w:rsidR="004C2930" w:rsidRPr="0015065D">
        <w:rPr>
          <w:rFonts w:ascii="맑은 고딕" w:eastAsia="맑은 고딕" w:hAnsi="맑은 고딕"/>
        </w:rPr>
        <w:t>ser System</w:t>
      </w:r>
      <w:bookmarkEnd w:id="4"/>
      <w:bookmarkEnd w:id="5"/>
      <w:bookmarkEnd w:id="6"/>
      <w:r w:rsidR="002B5DB2" w:rsidRPr="0015065D">
        <w:rPr>
          <w:rFonts w:ascii="맑은 고딕" w:eastAsia="맑은 고딕" w:hAnsi="맑은 고딕"/>
        </w:rPr>
        <w:fldChar w:fldCharType="begin"/>
      </w:r>
      <w:r w:rsidRPr="0015065D">
        <w:rPr>
          <w:rFonts w:ascii="맑은 고딕" w:eastAsia="맑은 고딕" w:hAnsi="맑은 고딕"/>
        </w:rPr>
        <w:instrText xml:space="preserve"> </w:instrText>
      </w:r>
      <w:r w:rsidRPr="0015065D">
        <w:rPr>
          <w:rFonts w:ascii="맑은 고딕" w:eastAsia="맑은 고딕" w:hAnsi="맑은 고딕" w:hint="eastAsia"/>
        </w:rPr>
        <w:instrText>XE "설정"</w:instrText>
      </w:r>
      <w:r w:rsidRPr="0015065D">
        <w:rPr>
          <w:rFonts w:ascii="맑은 고딕" w:eastAsia="맑은 고딕" w:hAnsi="맑은 고딕"/>
        </w:rPr>
        <w:instrText xml:space="preserve"> </w:instrText>
      </w:r>
      <w:r w:rsidR="002B5DB2" w:rsidRPr="0015065D">
        <w:rPr>
          <w:rFonts w:ascii="맑은 고딕" w:eastAsia="맑은 고딕" w:hAnsi="맑은 고딕"/>
        </w:rPr>
        <w:fldChar w:fldCharType="end"/>
      </w:r>
    </w:p>
    <w:p w:rsidR="0019633B" w:rsidRPr="0015065D" w:rsidRDefault="00D525B5" w:rsidP="00CF72C6">
      <w:pPr>
        <w:pStyle w:val="2"/>
        <w:spacing w:before="360" w:after="360"/>
        <w:rPr>
          <w:rFonts w:ascii="맑은 고딕" w:eastAsia="맑은 고딕" w:hAnsi="맑은 고딕"/>
        </w:rPr>
      </w:pPr>
      <w:bookmarkStart w:id="7" w:name="_Ref5020550"/>
      <w:bookmarkStart w:id="8" w:name="_Ref5020555"/>
      <w:bookmarkStart w:id="9" w:name="_Toc5283300"/>
      <w:r w:rsidRPr="0015065D">
        <w:rPr>
          <w:rFonts w:ascii="맑은 고딕" w:eastAsia="맑은 고딕" w:hAnsi="맑은 고딕" w:hint="eastAsia"/>
        </w:rPr>
        <w:lastRenderedPageBreak/>
        <w:t>S</w:t>
      </w:r>
      <w:r w:rsidRPr="0015065D">
        <w:rPr>
          <w:rFonts w:ascii="맑은 고딕" w:eastAsia="맑은 고딕" w:hAnsi="맑은 고딕"/>
        </w:rPr>
        <w:t xml:space="preserve">erver System </w:t>
      </w:r>
      <w:r w:rsidRPr="0015065D">
        <w:rPr>
          <w:rFonts w:ascii="맑은 고딕" w:eastAsia="맑은 고딕" w:hAnsi="맑은 고딕" w:hint="eastAsia"/>
        </w:rPr>
        <w:t>다이어그램</w:t>
      </w:r>
      <w:bookmarkEnd w:id="7"/>
      <w:bookmarkEnd w:id="8"/>
      <w:bookmarkEnd w:id="9"/>
    </w:p>
    <w:p w:rsidR="00CF72C6" w:rsidRPr="0015065D" w:rsidRDefault="008850E1" w:rsidP="00CF72C6">
      <w:pPr>
        <w:rPr>
          <w:rFonts w:ascii="맑은 고딕" w:eastAsia="맑은 고딕" w:hAnsi="맑은 고딕"/>
        </w:rPr>
      </w:pPr>
      <w:r>
        <w:rPr>
          <w:noProof/>
        </w:rPr>
        <w:pict>
          <v:shape id="_x0000_i1026" type="#_x0000_t75" style="width:490.85pt;height:216.55pt;visibility:visible;mso-wrap-style:square">
            <v:imagedata r:id="rId11" o:title=""/>
          </v:shape>
        </w:pict>
      </w:r>
    </w:p>
    <w:p w:rsidR="009A35B7" w:rsidRDefault="009A35B7" w:rsidP="009A35B7">
      <w:pPr>
        <w:jc w:val="center"/>
        <w:rPr>
          <w:rFonts w:ascii="맑은 고딕" w:eastAsia="맑은 고딕" w:hAnsi="맑은 고딕"/>
          <w:b/>
        </w:rPr>
      </w:pPr>
      <w:r w:rsidRPr="0015065D">
        <w:rPr>
          <w:rFonts w:ascii="맑은 고딕" w:eastAsia="맑은 고딕" w:hAnsi="맑은 고딕" w:hint="eastAsia"/>
          <w:b/>
        </w:rPr>
        <w:t>F</w:t>
      </w:r>
      <w:r w:rsidRPr="0015065D">
        <w:rPr>
          <w:rFonts w:ascii="맑은 고딕" w:eastAsia="맑은 고딕" w:hAnsi="맑은 고딕"/>
          <w:b/>
        </w:rPr>
        <w:t>igure 2 – Use-Case Diagram of Server System</w:t>
      </w:r>
    </w:p>
    <w:p w:rsidR="004C060F" w:rsidRDefault="004C060F" w:rsidP="004C060F">
      <w:pPr>
        <w:rPr>
          <w:rFonts w:ascii="맑은 고딕" w:eastAsia="맑은 고딕" w:hAnsi="맑은 고딕"/>
          <w:b/>
        </w:rPr>
      </w:pPr>
    </w:p>
    <w:p w:rsidR="004C060F" w:rsidRDefault="004C060F" w:rsidP="004C060F">
      <w:pPr>
        <w:rPr>
          <w:rFonts w:ascii="맑은 고딕" w:eastAsia="맑은 고딕" w:hAnsi="맑은 고딕"/>
          <w:b/>
        </w:rPr>
      </w:pPr>
    </w:p>
    <w:p w:rsidR="004C060F" w:rsidRDefault="004C060F" w:rsidP="004C060F">
      <w:pPr>
        <w:rPr>
          <w:rFonts w:ascii="맑은 고딕" w:eastAsia="맑은 고딕" w:hAnsi="맑은 고딕"/>
          <w:b/>
        </w:rPr>
      </w:pPr>
    </w:p>
    <w:p w:rsidR="004C060F" w:rsidRDefault="004C060F" w:rsidP="004C060F">
      <w:pPr>
        <w:rPr>
          <w:rFonts w:ascii="맑은 고딕" w:eastAsia="맑은 고딕" w:hAnsi="맑은 고딕"/>
          <w:b/>
        </w:rPr>
      </w:pPr>
    </w:p>
    <w:p w:rsidR="004C060F" w:rsidRDefault="004C060F" w:rsidP="004C060F">
      <w:pPr>
        <w:rPr>
          <w:rFonts w:ascii="맑은 고딕" w:eastAsia="맑은 고딕" w:hAnsi="맑은 고딕"/>
          <w:b/>
        </w:rPr>
      </w:pPr>
    </w:p>
    <w:p w:rsidR="004C060F" w:rsidRPr="0015065D" w:rsidRDefault="004C060F" w:rsidP="004C060F">
      <w:pPr>
        <w:rPr>
          <w:rFonts w:ascii="맑은 고딕" w:eastAsia="맑은 고딕" w:hAnsi="맑은 고딕"/>
          <w:b/>
        </w:rPr>
      </w:pPr>
    </w:p>
    <w:p w:rsidR="00A54211" w:rsidRPr="0015065D" w:rsidRDefault="00A54211" w:rsidP="00A54211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5283301"/>
      <w:r w:rsidRPr="0015065D">
        <w:rPr>
          <w:rFonts w:ascii="맑은 고딕" w:eastAsia="맑은 고딕" w:hAnsi="맑은 고딕" w:hint="eastAsia"/>
        </w:rPr>
        <w:lastRenderedPageBreak/>
        <w:t>D</w:t>
      </w:r>
      <w:r w:rsidRPr="0015065D">
        <w:rPr>
          <w:rFonts w:ascii="맑은 고딕" w:eastAsia="맑은 고딕" w:hAnsi="맑은 고딕"/>
        </w:rPr>
        <w:t xml:space="preserve">oorLock System </w:t>
      </w:r>
      <w:r w:rsidRPr="0015065D">
        <w:rPr>
          <w:rFonts w:ascii="맑은 고딕" w:eastAsia="맑은 고딕" w:hAnsi="맑은 고딕" w:hint="eastAsia"/>
        </w:rPr>
        <w:t>다이어그램</w:t>
      </w:r>
      <w:bookmarkEnd w:id="10"/>
    </w:p>
    <w:p w:rsidR="00A54211" w:rsidRPr="0015065D" w:rsidRDefault="008850E1" w:rsidP="00A54211">
      <w:pPr>
        <w:rPr>
          <w:rFonts w:ascii="맑은 고딕" w:eastAsia="맑은 고딕" w:hAnsi="맑은 고딕"/>
        </w:rPr>
      </w:pPr>
      <w:r>
        <w:rPr>
          <w:noProof/>
        </w:rPr>
        <w:pict>
          <v:shape id="_x0000_i1027" type="#_x0000_t75" style="width:425.7pt;height:185.5pt;visibility:visible;mso-wrap-style:square">
            <v:imagedata r:id="rId12" o:title=""/>
          </v:shape>
        </w:pict>
      </w:r>
    </w:p>
    <w:p w:rsidR="009D06FD" w:rsidRPr="0015065D" w:rsidRDefault="009D06FD" w:rsidP="009D06FD">
      <w:pPr>
        <w:pStyle w:val="ac"/>
        <w:spacing w:after="180"/>
        <w:ind w:leftChars="0" w:left="0"/>
        <w:jc w:val="center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 xml:space="preserve">Figure </w:t>
      </w:r>
      <w:r w:rsidRPr="0015065D">
        <w:rPr>
          <w:rFonts w:ascii="맑은 고딕" w:eastAsia="맑은 고딕" w:hAnsi="맑은 고딕"/>
        </w:rPr>
        <w:t>3</w:t>
      </w:r>
      <w:r w:rsidRPr="0015065D">
        <w:rPr>
          <w:rFonts w:ascii="맑은 고딕" w:eastAsia="맑은 고딕" w:hAnsi="맑은 고딕" w:hint="eastAsia"/>
        </w:rPr>
        <w:t xml:space="preserve"> </w:t>
      </w:r>
      <w:r w:rsidRPr="0015065D">
        <w:rPr>
          <w:rFonts w:ascii="맑은 고딕" w:eastAsia="맑은 고딕" w:hAnsi="맑은 고딕"/>
        </w:rPr>
        <w:t>–</w:t>
      </w:r>
      <w:r w:rsidRPr="0015065D">
        <w:rPr>
          <w:rFonts w:ascii="맑은 고딕" w:eastAsia="맑은 고딕" w:hAnsi="맑은 고딕" w:hint="eastAsia"/>
        </w:rPr>
        <w:t xml:space="preserve"> Use-Case Diagram of </w:t>
      </w:r>
      <w:r w:rsidRPr="0015065D">
        <w:rPr>
          <w:rFonts w:ascii="맑은 고딕" w:eastAsia="맑은 고딕" w:hAnsi="맑은 고딕"/>
        </w:rPr>
        <w:t>DoorLock System</w:t>
      </w:r>
      <w:r w:rsidRPr="0015065D">
        <w:rPr>
          <w:rFonts w:ascii="맑은 고딕" w:eastAsia="맑은 고딕" w:hAnsi="맑은 고딕"/>
        </w:rPr>
        <w:fldChar w:fldCharType="begin"/>
      </w:r>
      <w:r w:rsidRPr="0015065D">
        <w:rPr>
          <w:rFonts w:ascii="맑은 고딕" w:eastAsia="맑은 고딕" w:hAnsi="맑은 고딕"/>
        </w:rPr>
        <w:instrText xml:space="preserve"> </w:instrText>
      </w:r>
      <w:r w:rsidRPr="0015065D">
        <w:rPr>
          <w:rFonts w:ascii="맑은 고딕" w:eastAsia="맑은 고딕" w:hAnsi="맑은 고딕" w:hint="eastAsia"/>
        </w:rPr>
        <w:instrText>XE "설정"</w:instrText>
      </w:r>
      <w:r w:rsidRPr="0015065D">
        <w:rPr>
          <w:rFonts w:ascii="맑은 고딕" w:eastAsia="맑은 고딕" w:hAnsi="맑은 고딕"/>
        </w:rPr>
        <w:instrText xml:space="preserve"> </w:instrText>
      </w:r>
      <w:r w:rsidRPr="0015065D">
        <w:rPr>
          <w:rFonts w:ascii="맑은 고딕" w:eastAsia="맑은 고딕" w:hAnsi="맑은 고딕"/>
        </w:rPr>
        <w:fldChar w:fldCharType="end"/>
      </w:r>
    </w:p>
    <w:p w:rsidR="009D06FD" w:rsidRPr="0015065D" w:rsidRDefault="009D06FD" w:rsidP="00A54211">
      <w:pPr>
        <w:rPr>
          <w:rFonts w:ascii="맑은 고딕" w:eastAsia="맑은 고딕" w:hAnsi="맑은 고딕"/>
        </w:rPr>
      </w:pPr>
    </w:p>
    <w:p w:rsidR="00032A93" w:rsidRPr="0015065D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11" w:name="_Toc513955119"/>
      <w:r w:rsidRPr="0015065D">
        <w:rPr>
          <w:rFonts w:ascii="맑은 고딕" w:eastAsia="맑은 고딕" w:hAnsi="맑은 고딕"/>
        </w:rPr>
        <w:br w:type="page"/>
      </w:r>
      <w:bookmarkStart w:id="12" w:name="_Toc5283302"/>
      <w:bookmarkEnd w:id="11"/>
      <w:r w:rsidR="006F1A09" w:rsidRPr="0015065D">
        <w:rPr>
          <w:rFonts w:ascii="맑은 고딕" w:eastAsia="맑은 고딕" w:hAnsi="맑은 고딕" w:hint="eastAsia"/>
        </w:rPr>
        <w:lastRenderedPageBreak/>
        <w:t>유스케이스 설명서</w:t>
      </w:r>
      <w:bookmarkEnd w:id="12"/>
    </w:p>
    <w:p w:rsidR="00826B10" w:rsidRPr="0015065D" w:rsidRDefault="00826B10" w:rsidP="00E831E7">
      <w:pPr>
        <w:pStyle w:val="2"/>
        <w:spacing w:before="360" w:after="360"/>
        <w:ind w:left="967"/>
        <w:rPr>
          <w:rFonts w:ascii="맑은 고딕" w:eastAsia="맑은 고딕" w:hAnsi="맑은 고딕"/>
        </w:rPr>
      </w:pPr>
      <w:bookmarkStart w:id="13" w:name="_Toc5283303"/>
      <w:r w:rsidRPr="0015065D">
        <w:rPr>
          <w:rFonts w:ascii="맑은 고딕" w:eastAsia="맑은 고딕" w:hAnsi="맑은 고딕" w:hint="eastAsia"/>
        </w:rPr>
        <w:t>회원가입</w:t>
      </w:r>
      <w:bookmarkEnd w:id="13"/>
      <w:r w:rsidR="002B5DB2" w:rsidRPr="0015065D">
        <w:rPr>
          <w:rFonts w:ascii="맑은 고딕" w:eastAsia="맑은 고딕" w:hAnsi="맑은 고딕"/>
        </w:rPr>
        <w:fldChar w:fldCharType="begin"/>
      </w:r>
      <w:r w:rsidRPr="0015065D">
        <w:rPr>
          <w:rFonts w:ascii="맑은 고딕" w:eastAsia="맑은 고딕" w:hAnsi="맑은 고딕"/>
        </w:rPr>
        <w:instrText xml:space="preserve"> </w:instrText>
      </w:r>
      <w:r w:rsidRPr="0015065D">
        <w:rPr>
          <w:rFonts w:ascii="맑은 고딕" w:eastAsia="맑은 고딕" w:hAnsi="맑은 고딕" w:hint="eastAsia"/>
        </w:rPr>
        <w:instrText>XE "회원가입"</w:instrText>
      </w:r>
      <w:r w:rsidRPr="0015065D">
        <w:rPr>
          <w:rFonts w:ascii="맑은 고딕" w:eastAsia="맑은 고딕" w:hAnsi="맑은 고딕"/>
        </w:rPr>
        <w:instrText xml:space="preserve"> </w:instrText>
      </w:r>
      <w:r w:rsidR="002B5DB2" w:rsidRPr="0015065D">
        <w:rPr>
          <w:rFonts w:ascii="맑은 고딕" w:eastAsia="맑은 고딕" w:hAnsi="맑은 고딕"/>
        </w:rPr>
        <w:fldChar w:fldCharType="end"/>
      </w:r>
    </w:p>
    <w:p w:rsidR="001156B5" w:rsidRPr="0015065D" w:rsidRDefault="00AB67F4" w:rsidP="001156B5">
      <w:pPr>
        <w:pStyle w:val="3"/>
        <w:spacing w:before="180" w:after="180"/>
        <w:ind w:left="800"/>
        <w:rPr>
          <w:rFonts w:ascii="맑은 고딕" w:eastAsia="맑은 고딕" w:hAnsi="맑은 고딕"/>
        </w:rPr>
      </w:pPr>
      <w:bookmarkStart w:id="14" w:name="_Toc5283304"/>
      <w:r w:rsidRPr="0015065D">
        <w:rPr>
          <w:rFonts w:ascii="맑은 고딕" w:eastAsia="맑은 고딕" w:hAnsi="맑은 고딕" w:hint="eastAsia"/>
        </w:rPr>
        <w:t>행위자</w:t>
      </w:r>
      <w:bookmarkEnd w:id="14"/>
    </w:p>
    <w:p w:rsidR="00E831E7" w:rsidRPr="0015065D" w:rsidRDefault="00EC708C" w:rsidP="00E831E7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</w:t>
      </w:r>
      <w:r w:rsidR="00FE1468">
        <w:rPr>
          <w:rFonts w:ascii="맑은 고딕" w:eastAsia="맑은 고딕" w:hAnsi="맑은 고딕"/>
        </w:rPr>
        <w:t>ser</w:t>
      </w:r>
      <w:r w:rsidR="00FE1468" w:rsidRPr="0015065D">
        <w:rPr>
          <w:rFonts w:ascii="맑은 고딕" w:eastAsia="맑은 고딕" w:hAnsi="맑은 고딕"/>
        </w:rPr>
        <w:t xml:space="preserve"> (</w:t>
      </w:r>
      <w:r w:rsidR="00A61A80" w:rsidRPr="0015065D">
        <w:rPr>
          <w:rFonts w:ascii="맑은 고딕" w:eastAsia="맑은 고딕" w:hAnsi="맑은 고딕" w:hint="eastAsia"/>
        </w:rPr>
        <w:t>Initiator), Server</w:t>
      </w:r>
      <w:r w:rsidR="00FE1468">
        <w:rPr>
          <w:rFonts w:ascii="맑은 고딕" w:eastAsia="맑은 고딕" w:hAnsi="맑은 고딕"/>
        </w:rPr>
        <w:t>(</w:t>
      </w:r>
      <w:r w:rsidR="00FE1468">
        <w:rPr>
          <w:rFonts w:ascii="맑은 고딕" w:eastAsia="맑은 고딕" w:hAnsi="맑은 고딕" w:hint="eastAsia"/>
        </w:rPr>
        <w:t xml:space="preserve"> </w:t>
      </w:r>
      <w:r w:rsidR="00FE1468">
        <w:rPr>
          <w:rFonts w:ascii="맑은 고딕" w:eastAsia="맑은 고딕" w:hAnsi="맑은 고딕"/>
        </w:rPr>
        <w:t>supporter)</w:t>
      </w:r>
    </w:p>
    <w:p w:rsidR="001156B5" w:rsidRPr="0015065D" w:rsidRDefault="00AB67F4" w:rsidP="001156B5">
      <w:pPr>
        <w:pStyle w:val="3"/>
        <w:spacing w:before="180" w:after="180"/>
        <w:ind w:left="800"/>
        <w:rPr>
          <w:rFonts w:ascii="맑은 고딕" w:eastAsia="맑은 고딕" w:hAnsi="맑은 고딕"/>
        </w:rPr>
      </w:pPr>
      <w:bookmarkStart w:id="15" w:name="_Toc5283305"/>
      <w:r w:rsidRPr="0015065D">
        <w:rPr>
          <w:rFonts w:ascii="맑은 고딕" w:eastAsia="맑은 고딕" w:hAnsi="맑은 고딕" w:hint="eastAsia"/>
        </w:rPr>
        <w:t>사전 조건</w:t>
      </w:r>
      <w:bookmarkEnd w:id="15"/>
    </w:p>
    <w:p w:rsidR="001156B5" w:rsidRPr="0015065D" w:rsidRDefault="00296542" w:rsidP="003F2BCA">
      <w:pPr>
        <w:pStyle w:val="a3"/>
        <w:numPr>
          <w:ilvl w:val="0"/>
          <w:numId w:val="44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서버에 사용자 정보가 저장될 데이터베이스가 구축되어 있어야 한다.</w:t>
      </w:r>
    </w:p>
    <w:p w:rsidR="00826B10" w:rsidRPr="0015065D" w:rsidRDefault="00AB67F4" w:rsidP="00826B10">
      <w:pPr>
        <w:pStyle w:val="3"/>
        <w:spacing w:before="180" w:after="180"/>
        <w:ind w:left="800"/>
        <w:rPr>
          <w:rFonts w:ascii="맑은 고딕" w:eastAsia="맑은 고딕" w:hAnsi="맑은 고딕"/>
        </w:rPr>
      </w:pPr>
      <w:bookmarkStart w:id="16" w:name="_Toc5283306"/>
      <w:r w:rsidRPr="0015065D">
        <w:rPr>
          <w:rFonts w:ascii="맑은 고딕" w:eastAsia="맑은 고딕" w:hAnsi="맑은 고딕" w:hint="eastAsia"/>
        </w:rPr>
        <w:t>이벤트 흐름</w:t>
      </w:r>
      <w:bookmarkEnd w:id="16"/>
      <w:r w:rsidRPr="0015065D">
        <w:rPr>
          <w:rFonts w:ascii="맑은 고딕" w:eastAsia="맑은 고딕" w:hAnsi="맑은 고딕" w:hint="eastAsia"/>
        </w:rPr>
        <w:t xml:space="preserve"> </w:t>
      </w:r>
    </w:p>
    <w:p w:rsidR="001156B5" w:rsidRPr="0015065D" w:rsidRDefault="00167908" w:rsidP="001156B5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진입 조건</w:t>
      </w:r>
    </w:p>
    <w:p w:rsidR="00A61A80" w:rsidRPr="00C66E9C" w:rsidRDefault="00296542" w:rsidP="00E53004">
      <w:pPr>
        <w:pStyle w:val="others"/>
        <w:rPr>
          <w:rFonts w:ascii="맑은 고딕" w:hAnsi="맑은 고딕"/>
          <w:szCs w:val="20"/>
        </w:rPr>
      </w:pPr>
      <w:r w:rsidRPr="00C66E9C">
        <w:rPr>
          <w:rFonts w:ascii="맑은 고딕" w:hAnsi="맑은 고딕" w:hint="eastAsia"/>
          <w:szCs w:val="20"/>
        </w:rPr>
        <w:t>시작화면에서 회원가입 화면으로 이동한다.</w:t>
      </w:r>
    </w:p>
    <w:p w:rsidR="00826B10" w:rsidRPr="0015065D" w:rsidRDefault="00167908" w:rsidP="00826B10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기본흐름</w:t>
      </w:r>
    </w:p>
    <w:p w:rsidR="00826B10" w:rsidRPr="0015065D" w:rsidRDefault="0019633B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15065D">
        <w:rPr>
          <w:rStyle w:val="af2"/>
          <w:rFonts w:hint="eastAsia"/>
          <w:sz w:val="20"/>
          <w:szCs w:val="20"/>
        </w:rPr>
        <w:t>사용자는 서버에 인증번호를 요청한다.</w:t>
      </w:r>
    </w:p>
    <w:p w:rsidR="00580E51" w:rsidRPr="0015065D" w:rsidRDefault="0019633B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15065D">
        <w:rPr>
          <w:rStyle w:val="af2"/>
          <w:rFonts w:hint="eastAsia"/>
          <w:sz w:val="20"/>
          <w:szCs w:val="20"/>
        </w:rPr>
        <w:t xml:space="preserve">서버는 사용자에게 </w:t>
      </w:r>
      <w:r w:rsidRPr="0015065D">
        <w:rPr>
          <w:rStyle w:val="af2"/>
          <w:sz w:val="20"/>
          <w:szCs w:val="20"/>
        </w:rPr>
        <w:t>SMS</w:t>
      </w:r>
      <w:r w:rsidRPr="0015065D">
        <w:rPr>
          <w:rStyle w:val="af2"/>
          <w:rFonts w:hint="eastAsia"/>
          <w:sz w:val="20"/>
          <w:szCs w:val="20"/>
        </w:rPr>
        <w:t>로 인증번호를 전송한다.</w:t>
      </w:r>
    </w:p>
    <w:p w:rsidR="00580E51" w:rsidRPr="0015065D" w:rsidRDefault="0019633B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15065D">
        <w:rPr>
          <w:rStyle w:val="af2"/>
          <w:rFonts w:hint="eastAsia"/>
          <w:sz w:val="20"/>
          <w:szCs w:val="20"/>
        </w:rPr>
        <w:t>사용자는 전송된 인증 번호를 사용자 인증 페이지에 입력하고 인증을 요청한다.</w:t>
      </w:r>
    </w:p>
    <w:p w:rsidR="00580E51" w:rsidRPr="0015065D" w:rsidRDefault="00580E51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15065D">
        <w:rPr>
          <w:rStyle w:val="af2"/>
          <w:rFonts w:hint="eastAsia"/>
          <w:sz w:val="20"/>
          <w:szCs w:val="20"/>
        </w:rPr>
        <w:t>서버는 사용자를 확인하고, 사용자를 등록한다.</w:t>
      </w:r>
    </w:p>
    <w:p w:rsidR="00580E51" w:rsidRPr="0015065D" w:rsidRDefault="00580E51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15065D">
        <w:rPr>
          <w:rStyle w:val="af2"/>
          <w:rFonts w:hint="eastAsia"/>
          <w:sz w:val="20"/>
          <w:szCs w:val="20"/>
        </w:rPr>
        <w:t>서버는 사용자 등록을 완료한 뒤, 사용자에게 이름을 요청한다.</w:t>
      </w:r>
    </w:p>
    <w:p w:rsidR="00E831E7" w:rsidRPr="0015065D" w:rsidRDefault="00E831E7" w:rsidP="00292EC9">
      <w:pPr>
        <w:pStyle w:val="typicalflow"/>
        <w:ind w:leftChars="792" w:left="1984"/>
        <w:rPr>
          <w:rStyle w:val="af2"/>
          <w:sz w:val="20"/>
          <w:szCs w:val="20"/>
        </w:rPr>
      </w:pPr>
      <w:r w:rsidRPr="0015065D">
        <w:rPr>
          <w:rStyle w:val="af2"/>
          <w:rFonts w:hint="eastAsia"/>
          <w:sz w:val="20"/>
          <w:szCs w:val="20"/>
        </w:rPr>
        <w:t>사용자는 자신의 이</w:t>
      </w:r>
      <w:r w:rsidR="00AC78AA" w:rsidRPr="0015065D">
        <w:rPr>
          <w:rStyle w:val="af2"/>
          <w:rFonts w:hint="eastAsia"/>
          <w:sz w:val="20"/>
          <w:szCs w:val="20"/>
        </w:rPr>
        <w:t>름과 메일,</w:t>
      </w:r>
      <w:r w:rsidR="00AC78AA" w:rsidRPr="0015065D">
        <w:rPr>
          <w:rStyle w:val="af2"/>
          <w:sz w:val="20"/>
          <w:szCs w:val="20"/>
        </w:rPr>
        <w:t xml:space="preserve"> </w:t>
      </w:r>
      <w:r w:rsidR="00AC78AA" w:rsidRPr="0015065D">
        <w:rPr>
          <w:rStyle w:val="af2"/>
          <w:rFonts w:hint="eastAsia"/>
          <w:sz w:val="20"/>
          <w:szCs w:val="20"/>
        </w:rPr>
        <w:t>아이디와 비밀번호를 입력하고,</w:t>
      </w:r>
      <w:r w:rsidR="00AC78AA" w:rsidRPr="0015065D">
        <w:rPr>
          <w:rStyle w:val="af2"/>
          <w:sz w:val="20"/>
          <w:szCs w:val="20"/>
        </w:rPr>
        <w:t xml:space="preserve"> </w:t>
      </w:r>
      <w:r w:rsidR="00AC78AA" w:rsidRPr="0015065D">
        <w:rPr>
          <w:rStyle w:val="af2"/>
          <w:rFonts w:hint="eastAsia"/>
          <w:sz w:val="20"/>
          <w:szCs w:val="20"/>
        </w:rPr>
        <w:t>회원가입을 요청한다.</w:t>
      </w:r>
    </w:p>
    <w:p w:rsidR="00AB611A" w:rsidRPr="0015065D" w:rsidRDefault="00AB611A" w:rsidP="00292EC9">
      <w:pPr>
        <w:pStyle w:val="typicalflow"/>
        <w:ind w:leftChars="792" w:left="1984"/>
        <w:rPr>
          <w:rStyle w:val="af2"/>
          <w:sz w:val="20"/>
        </w:rPr>
      </w:pPr>
      <w:r w:rsidRPr="0015065D">
        <w:rPr>
          <w:rStyle w:val="af2"/>
          <w:rFonts w:hint="eastAsia"/>
          <w:sz w:val="20"/>
          <w:szCs w:val="20"/>
        </w:rPr>
        <w:t xml:space="preserve">서버는 사용자의 </w:t>
      </w:r>
      <w:r w:rsidR="00AC78AA" w:rsidRPr="0015065D">
        <w:rPr>
          <w:rStyle w:val="af2"/>
          <w:rFonts w:hint="eastAsia"/>
          <w:sz w:val="20"/>
          <w:szCs w:val="20"/>
        </w:rPr>
        <w:t>정보를 저장한 뒤,</w:t>
      </w:r>
      <w:r w:rsidR="00AC78AA" w:rsidRPr="0015065D">
        <w:rPr>
          <w:rStyle w:val="af2"/>
          <w:sz w:val="20"/>
          <w:szCs w:val="20"/>
        </w:rPr>
        <w:t xml:space="preserve"> </w:t>
      </w:r>
      <w:r w:rsidR="00AC78AA" w:rsidRPr="0015065D">
        <w:rPr>
          <w:rStyle w:val="af2"/>
          <w:rFonts w:hint="eastAsia"/>
          <w:sz w:val="20"/>
          <w:szCs w:val="20"/>
        </w:rPr>
        <w:t>등록에 성공하였음을 알린다.</w:t>
      </w:r>
    </w:p>
    <w:p w:rsidR="00580E51" w:rsidRPr="0015065D" w:rsidRDefault="00167908" w:rsidP="00580E51">
      <w:pPr>
        <w:pStyle w:val="4"/>
        <w:spacing w:before="180"/>
        <w:ind w:left="1593" w:hanging="393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864B34" w:rsidRPr="006C1B93" w:rsidRDefault="00864B34" w:rsidP="00864B34">
      <w:pPr>
        <w:pStyle w:val="others"/>
        <w:rPr>
          <w:rStyle w:val="af2"/>
          <w:rFonts w:ascii="맑은 고딕" w:hAnsi="맑은 고딕"/>
          <w:sz w:val="20"/>
          <w:szCs w:val="20"/>
        </w:rPr>
      </w:pPr>
      <w:r w:rsidRPr="006C1B93">
        <w:rPr>
          <w:rStyle w:val="af2"/>
          <w:rFonts w:ascii="맑은 고딕" w:hAnsi="맑은 고딕" w:hint="eastAsia"/>
          <w:sz w:val="20"/>
          <w:szCs w:val="20"/>
        </w:rPr>
        <w:t>회원가입 완료 시 메인 화면으로 이동한다.</w:t>
      </w:r>
    </w:p>
    <w:p w:rsidR="00296542" w:rsidRPr="0015065D" w:rsidRDefault="00296542" w:rsidP="00296542">
      <w:pPr>
        <w:pStyle w:val="4"/>
        <w:spacing w:before="180"/>
        <w:ind w:left="1593" w:hanging="39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대체</w:t>
      </w:r>
      <w:r w:rsidRPr="0015065D">
        <w:rPr>
          <w:rFonts w:ascii="맑은 고딕" w:eastAsia="맑은 고딕" w:hAnsi="맑은 고딕" w:hint="eastAsia"/>
        </w:rPr>
        <w:t xml:space="preserve"> 조건</w:t>
      </w:r>
    </w:p>
    <w:p w:rsidR="00296542" w:rsidRPr="006C1B93" w:rsidRDefault="00296542" w:rsidP="00FE1468">
      <w:pPr>
        <w:pStyle w:val="others"/>
        <w:rPr>
          <w:rStyle w:val="af2"/>
          <w:rFonts w:ascii="맑은 고딕" w:hAnsi="맑은 고딕"/>
          <w:sz w:val="20"/>
          <w:szCs w:val="20"/>
        </w:rPr>
      </w:pPr>
      <w:r w:rsidRPr="006C1B93">
        <w:rPr>
          <w:rStyle w:val="af2"/>
          <w:rFonts w:ascii="맑은 고딕" w:hAnsi="맑은 고딕" w:hint="eastAsia"/>
          <w:sz w:val="20"/>
          <w:szCs w:val="20"/>
        </w:rPr>
        <w:t>중복된 사용자일 경우 회원가입을 할 수 없다,</w:t>
      </w:r>
    </w:p>
    <w:p w:rsidR="008A1DDD" w:rsidRPr="0015065D" w:rsidRDefault="00296542" w:rsidP="00120B07">
      <w:pPr>
        <w:pStyle w:val="3"/>
        <w:spacing w:before="180" w:after="180"/>
        <w:rPr>
          <w:rFonts w:ascii="맑은 고딕" w:eastAsia="맑은 고딕" w:hAnsi="맑은 고딕"/>
        </w:rPr>
      </w:pPr>
      <w:bookmarkStart w:id="17" w:name="_Toc5283307"/>
      <w:r w:rsidRPr="0015065D">
        <w:rPr>
          <w:rFonts w:ascii="맑은 고딕" w:eastAsia="맑은 고딕" w:hAnsi="맑은 고딕" w:hint="eastAsia"/>
        </w:rPr>
        <w:lastRenderedPageBreak/>
        <w:t>후행 조건</w:t>
      </w:r>
      <w:bookmarkEnd w:id="17"/>
    </w:p>
    <w:p w:rsidR="00120B07" w:rsidRPr="0015065D" w:rsidRDefault="00296542" w:rsidP="00296542">
      <w:pPr>
        <w:numPr>
          <w:ilvl w:val="0"/>
          <w:numId w:val="4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서버에 사용자의 데이터가 성공적으로 저장된다.</w:t>
      </w:r>
    </w:p>
    <w:p w:rsidR="00120B07" w:rsidRPr="0015065D" w:rsidRDefault="00120B07" w:rsidP="00120B07">
      <w:pPr>
        <w:rPr>
          <w:rFonts w:ascii="맑은 고딕" w:eastAsia="맑은 고딕" w:hAnsi="맑은 고딕"/>
        </w:rPr>
      </w:pPr>
    </w:p>
    <w:p w:rsidR="00101F9A" w:rsidRPr="0015065D" w:rsidRDefault="00EA57C0" w:rsidP="000E045F">
      <w:pPr>
        <w:pStyle w:val="2"/>
        <w:spacing w:before="360" w:after="360"/>
        <w:ind w:left="97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18" w:name="_Toc5283308"/>
      <w:r w:rsidR="00AD796B" w:rsidRPr="0015065D">
        <w:rPr>
          <w:rFonts w:ascii="맑은 고딕" w:eastAsia="맑은 고딕" w:hAnsi="맑은 고딕" w:hint="eastAsia"/>
        </w:rPr>
        <w:lastRenderedPageBreak/>
        <w:t>로그인</w:t>
      </w:r>
      <w:bookmarkEnd w:id="18"/>
    </w:p>
    <w:p w:rsidR="00A83DE5" w:rsidRPr="0015065D" w:rsidRDefault="00A81245" w:rsidP="00A81245">
      <w:pPr>
        <w:pStyle w:val="3"/>
        <w:spacing w:before="180" w:after="180"/>
        <w:rPr>
          <w:rFonts w:ascii="맑은 고딕" w:eastAsia="맑은 고딕" w:hAnsi="맑은 고딕"/>
        </w:rPr>
      </w:pPr>
      <w:bookmarkStart w:id="19" w:name="_Toc5283309"/>
      <w:r w:rsidRPr="0015065D">
        <w:rPr>
          <w:rFonts w:ascii="맑은 고딕" w:eastAsia="맑은 고딕" w:hAnsi="맑은 고딕" w:hint="eastAsia"/>
        </w:rPr>
        <w:t>행위자</w:t>
      </w:r>
      <w:bookmarkEnd w:id="19"/>
    </w:p>
    <w:p w:rsidR="00A81245" w:rsidRPr="0015065D" w:rsidRDefault="009822D3" w:rsidP="000E045F">
      <w:pPr>
        <w:pStyle w:val="a3"/>
        <w:spacing w:after="180"/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</w:t>
      </w:r>
      <w:r w:rsidR="00FE1468">
        <w:rPr>
          <w:rFonts w:ascii="맑은 고딕" w:eastAsia="맑은 고딕" w:hAnsi="맑은 고딕"/>
        </w:rPr>
        <w:t>ser</w:t>
      </w:r>
      <w:r w:rsidR="00FE1468" w:rsidRPr="0015065D">
        <w:rPr>
          <w:rFonts w:ascii="맑은 고딕" w:eastAsia="맑은 고딕" w:hAnsi="맑은 고딕"/>
        </w:rPr>
        <w:t xml:space="preserve"> (</w:t>
      </w:r>
      <w:r w:rsidR="000E045F" w:rsidRPr="0015065D">
        <w:rPr>
          <w:rFonts w:ascii="맑은 고딕" w:eastAsia="맑은 고딕" w:hAnsi="맑은 고딕" w:hint="eastAsia"/>
        </w:rPr>
        <w:t>Initiator), Server</w:t>
      </w:r>
      <w:r w:rsidR="00FE1468">
        <w:rPr>
          <w:rFonts w:ascii="맑은 고딕" w:eastAsia="맑은 고딕" w:hAnsi="맑은 고딕"/>
        </w:rPr>
        <w:t>(supporter)</w:t>
      </w:r>
    </w:p>
    <w:p w:rsidR="000E045F" w:rsidRDefault="000E045F" w:rsidP="000E045F">
      <w:pPr>
        <w:pStyle w:val="3"/>
        <w:spacing w:before="180" w:after="180"/>
        <w:rPr>
          <w:rFonts w:ascii="맑은 고딕" w:eastAsia="맑은 고딕" w:hAnsi="맑은 고딕"/>
        </w:rPr>
      </w:pPr>
      <w:bookmarkStart w:id="20" w:name="_Toc5283310"/>
      <w:r w:rsidRPr="0015065D">
        <w:rPr>
          <w:rFonts w:ascii="맑은 고딕" w:eastAsia="맑은 고딕" w:hAnsi="맑은 고딕" w:hint="eastAsia"/>
        </w:rPr>
        <w:t>사전조건</w:t>
      </w:r>
      <w:bookmarkEnd w:id="20"/>
    </w:p>
    <w:p w:rsidR="00E552F3" w:rsidRPr="00864B34" w:rsidRDefault="00864B34" w:rsidP="00E552F3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864B34">
        <w:rPr>
          <w:rFonts w:ascii="맑은 고딕" w:eastAsia="맑은 고딕" w:hAnsi="맑은 고딕" w:hint="eastAsia"/>
        </w:rPr>
        <w:t>서버에 로그인 하고자 하는 사용자의 정보가 저장되어 있어야 한다.</w:t>
      </w:r>
    </w:p>
    <w:p w:rsidR="000E045F" w:rsidRPr="0015065D" w:rsidRDefault="008E1385" w:rsidP="008E1385">
      <w:pPr>
        <w:pStyle w:val="3"/>
        <w:spacing w:before="180" w:after="180"/>
        <w:rPr>
          <w:rFonts w:ascii="맑은 고딕" w:eastAsia="맑은 고딕" w:hAnsi="맑은 고딕"/>
        </w:rPr>
      </w:pPr>
      <w:bookmarkStart w:id="21" w:name="_Toc5283311"/>
      <w:r w:rsidRPr="0015065D">
        <w:rPr>
          <w:rFonts w:ascii="맑은 고딕" w:eastAsia="맑은 고딕" w:hAnsi="맑은 고딕" w:hint="eastAsia"/>
        </w:rPr>
        <w:t>이벤트 흐름</w:t>
      </w:r>
      <w:bookmarkEnd w:id="21"/>
    </w:p>
    <w:p w:rsidR="00684AAD" w:rsidRPr="0015065D" w:rsidRDefault="00684AAD" w:rsidP="00684AAD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진입 조건</w:t>
      </w:r>
    </w:p>
    <w:p w:rsidR="00684AAD" w:rsidRPr="006C1B93" w:rsidRDefault="00864B34" w:rsidP="00684AAD">
      <w:pPr>
        <w:pStyle w:val="others"/>
        <w:rPr>
          <w:rFonts w:ascii="맑은 고딕" w:hAnsi="맑은 고딕"/>
          <w:szCs w:val="20"/>
        </w:rPr>
      </w:pPr>
      <w:r w:rsidRPr="006C1B93">
        <w:rPr>
          <w:rFonts w:ascii="맑은 고딕" w:hAnsi="맑은 고딕" w:hint="eastAsia"/>
          <w:szCs w:val="20"/>
        </w:rPr>
        <w:t>A</w:t>
      </w:r>
      <w:r w:rsidRPr="006C1B93">
        <w:rPr>
          <w:rFonts w:ascii="맑은 고딕" w:hAnsi="맑은 고딕"/>
          <w:szCs w:val="20"/>
        </w:rPr>
        <w:t>pplication</w:t>
      </w:r>
      <w:r w:rsidRPr="006C1B93">
        <w:rPr>
          <w:rFonts w:ascii="맑은 고딕" w:hAnsi="맑은 고딕" w:hint="eastAsia"/>
          <w:szCs w:val="20"/>
        </w:rPr>
        <w:t>을 실행한다.</w:t>
      </w:r>
    </w:p>
    <w:p w:rsidR="008E1385" w:rsidRPr="0015065D" w:rsidRDefault="008E1385" w:rsidP="008E1385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기본흐름</w:t>
      </w:r>
    </w:p>
    <w:p w:rsidR="0006146F" w:rsidRDefault="0006146F" w:rsidP="008E1385">
      <w:pPr>
        <w:numPr>
          <w:ilvl w:val="0"/>
          <w:numId w:val="33"/>
        </w:numPr>
        <w:spacing w:afterLines="50" w:after="180"/>
        <w:ind w:leftChars="792" w:left="1944"/>
        <w:rPr>
          <w:rFonts w:ascii="맑은 고딕" w:eastAsia="맑은 고딕" w:hAnsi="맑은 고딕"/>
        </w:rPr>
      </w:pPr>
    </w:p>
    <w:p w:rsidR="008E1385" w:rsidRPr="0015065D" w:rsidRDefault="008E1385" w:rsidP="008E1385">
      <w:pPr>
        <w:numPr>
          <w:ilvl w:val="0"/>
          <w:numId w:val="33"/>
        </w:numPr>
        <w:spacing w:afterLines="50" w:after="180"/>
        <w:ind w:leftChars="792" w:left="1944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사용자는 아이디와 비밀번호를 입력한다.</w:t>
      </w:r>
    </w:p>
    <w:p w:rsidR="008E1385" w:rsidRPr="0015065D" w:rsidRDefault="008E1385" w:rsidP="008E1385">
      <w:pPr>
        <w:numPr>
          <w:ilvl w:val="0"/>
          <w:numId w:val="33"/>
        </w:numPr>
        <w:spacing w:afterLines="50" w:after="180"/>
        <w:ind w:leftChars="792" w:left="1944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로그인 버튼을 눌러 입력한 아이디와 비밀번호를 서버에 전송한다.</w:t>
      </w:r>
    </w:p>
    <w:p w:rsidR="008E1385" w:rsidRPr="0015065D" w:rsidRDefault="008E1385" w:rsidP="008E1385">
      <w:pPr>
        <w:numPr>
          <w:ilvl w:val="0"/>
          <w:numId w:val="33"/>
        </w:numPr>
        <w:spacing w:afterLines="50" w:after="180"/>
        <w:ind w:leftChars="792" w:left="1944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서버는 사용자를 확인하고 로그인 처리한다.</w:t>
      </w:r>
    </w:p>
    <w:p w:rsidR="00CA4918" w:rsidRPr="0015065D" w:rsidRDefault="008E1385" w:rsidP="00CA4918">
      <w:pPr>
        <w:numPr>
          <w:ilvl w:val="0"/>
          <w:numId w:val="33"/>
        </w:numPr>
        <w:spacing w:afterLines="50" w:after="180"/>
        <w:ind w:leftChars="792" w:left="1944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로그인에 성공할 경우,</w:t>
      </w:r>
      <w:r w:rsidRPr="0015065D">
        <w:rPr>
          <w:rFonts w:ascii="맑은 고딕" w:eastAsia="맑은 고딕" w:hAnsi="맑은 고딕"/>
        </w:rPr>
        <w:t xml:space="preserve"> </w:t>
      </w:r>
      <w:r w:rsidRPr="0015065D">
        <w:rPr>
          <w:rFonts w:ascii="맑은 고딕" w:eastAsia="맑은 고딕" w:hAnsi="맑은 고딕" w:hint="eastAsia"/>
        </w:rPr>
        <w:t xml:space="preserve">자동로그인 체크박스가 되어있다면 </w:t>
      </w:r>
      <w:r w:rsidRPr="0015065D">
        <w:rPr>
          <w:rFonts w:ascii="맑은 고딕" w:eastAsia="맑은 고딕" w:hAnsi="맑은 고딕"/>
        </w:rPr>
        <w:t>sharedpreference</w:t>
      </w:r>
      <w:r w:rsidRPr="0015065D">
        <w:rPr>
          <w:rFonts w:ascii="맑은 고딕" w:eastAsia="맑은 고딕" w:hAnsi="맑은 고딕" w:hint="eastAsia"/>
        </w:rPr>
        <w:t>으로 로그인 정보를 저장한다</w:t>
      </w:r>
      <w:r w:rsidRPr="0015065D">
        <w:rPr>
          <w:rFonts w:ascii="맑은 고딕" w:eastAsia="맑은 고딕" w:hAnsi="맑은 고딕"/>
        </w:rPr>
        <w:t>.</w:t>
      </w:r>
    </w:p>
    <w:p w:rsidR="00684AAD" w:rsidRPr="0015065D" w:rsidRDefault="00684AAD" w:rsidP="00684AAD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CA4918" w:rsidRPr="0015065D" w:rsidRDefault="00864B34" w:rsidP="00684AAD">
      <w:pPr>
        <w:pStyle w:val="others"/>
        <w:rPr>
          <w:rFonts w:ascii="맑은 고딕" w:hAnsi="맑은 고딕"/>
        </w:rPr>
      </w:pPr>
      <w:r>
        <w:rPr>
          <w:rFonts w:ascii="맑은 고딕" w:hAnsi="맑은 고딕"/>
        </w:rPr>
        <w:t>Activity</w:t>
      </w:r>
      <w:r>
        <w:rPr>
          <w:rFonts w:ascii="맑은 고딕" w:hAnsi="맑은 고딕" w:hint="eastAsia"/>
        </w:rPr>
        <w:t>를 종료한다.</w:t>
      </w:r>
    </w:p>
    <w:p w:rsidR="00684AAD" w:rsidRPr="0015065D" w:rsidRDefault="00684AAD" w:rsidP="00684AAD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대체 흐름</w:t>
      </w:r>
    </w:p>
    <w:p w:rsidR="00684AAD" w:rsidRDefault="00864B34" w:rsidP="00684AAD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서버에 저장되어 있지 않은 정보를 가진 사용자의 경우</w:t>
      </w:r>
      <w:r w:rsidR="0015559C">
        <w:rPr>
          <w:rFonts w:ascii="맑은 고딕" w:hAnsi="맑은 고딕"/>
        </w:rPr>
        <w:t xml:space="preserve">, </w:t>
      </w:r>
      <w:r w:rsidR="0015559C">
        <w:rPr>
          <w:rFonts w:ascii="맑은 고딕" w:hAnsi="맑은 고딕" w:hint="eastAsia"/>
        </w:rPr>
        <w:t>유저 정보가 존재하지 않는다는 알림창이</w:t>
      </w:r>
      <w:r w:rsidR="0015559C">
        <w:rPr>
          <w:rFonts w:ascii="맑은 고딕" w:hAnsi="맑은 고딕"/>
        </w:rPr>
        <w:t xml:space="preserve"> </w:t>
      </w:r>
      <w:r w:rsidR="0015559C">
        <w:rPr>
          <w:rFonts w:ascii="맑은 고딕" w:hAnsi="맑은 고딕" w:hint="eastAsia"/>
        </w:rPr>
        <w:t>뜬다.</w:t>
      </w:r>
    </w:p>
    <w:p w:rsidR="004903A7" w:rsidRPr="0015065D" w:rsidRDefault="004903A7" w:rsidP="00684AAD">
      <w:pPr>
        <w:pStyle w:val="others"/>
        <w:rPr>
          <w:rFonts w:ascii="맑은 고딕" w:hAnsi="맑은 고딕"/>
        </w:rPr>
      </w:pPr>
      <w:r>
        <w:rPr>
          <w:rFonts w:ascii="맑은 고딕" w:hAnsi="맑은 고딕"/>
        </w:rPr>
        <w:t>sharedpreference</w:t>
      </w:r>
      <w:r>
        <w:rPr>
          <w:rFonts w:ascii="맑은 고딕" w:hAnsi="맑은 고딕" w:hint="eastAsia"/>
        </w:rPr>
        <w:t>에 자동로그인 정보가 있으면,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어플리케이션 시작시 저장된 값으로 로그인한다.</w:t>
      </w:r>
    </w:p>
    <w:p w:rsidR="008E1385" w:rsidRPr="0015065D" w:rsidRDefault="008E1385" w:rsidP="008E1385">
      <w:pPr>
        <w:pStyle w:val="3"/>
        <w:spacing w:before="180" w:after="180"/>
        <w:rPr>
          <w:rFonts w:ascii="맑은 고딕" w:eastAsia="맑은 고딕" w:hAnsi="맑은 고딕"/>
        </w:rPr>
      </w:pPr>
      <w:bookmarkStart w:id="22" w:name="_Toc5283312"/>
      <w:r w:rsidRPr="0015065D">
        <w:rPr>
          <w:rFonts w:ascii="맑은 고딕" w:eastAsia="맑은 고딕" w:hAnsi="맑은 고딕" w:hint="eastAsia"/>
        </w:rPr>
        <w:t>후행 조건</w:t>
      </w:r>
      <w:bookmarkEnd w:id="22"/>
    </w:p>
    <w:p w:rsidR="00CA4918" w:rsidRPr="0015065D" w:rsidRDefault="00864B34" w:rsidP="00864B34">
      <w:pPr>
        <w:numPr>
          <w:ilvl w:val="0"/>
          <w:numId w:val="4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로그인을 완료하고 메인화면으로 이동한다.</w:t>
      </w:r>
    </w:p>
    <w:p w:rsidR="008E1385" w:rsidRPr="0015065D" w:rsidRDefault="00EA57C0" w:rsidP="008E1385">
      <w:pPr>
        <w:pStyle w:val="2"/>
        <w:spacing w:before="360" w:after="360"/>
        <w:ind w:left="97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23" w:name="_Toc5283313"/>
      <w:r w:rsidR="008E1385" w:rsidRPr="0015065D">
        <w:rPr>
          <w:rFonts w:ascii="맑은 고딕" w:eastAsia="맑은 고딕" w:hAnsi="맑은 고딕" w:hint="eastAsia"/>
        </w:rPr>
        <w:lastRenderedPageBreak/>
        <w:t>Q</w:t>
      </w:r>
      <w:r w:rsidR="008E1385" w:rsidRPr="0015065D">
        <w:rPr>
          <w:rFonts w:ascii="맑은 고딕" w:eastAsia="맑은 고딕" w:hAnsi="맑은 고딕"/>
        </w:rPr>
        <w:t>R</w:t>
      </w:r>
      <w:r w:rsidR="008E1385" w:rsidRPr="0015065D">
        <w:rPr>
          <w:rFonts w:ascii="맑은 고딕" w:eastAsia="맑은 고딕" w:hAnsi="맑은 고딕" w:hint="eastAsia"/>
        </w:rPr>
        <w:t>코드 발급</w:t>
      </w:r>
      <w:bookmarkEnd w:id="23"/>
    </w:p>
    <w:p w:rsidR="008E1385" w:rsidRPr="0015065D" w:rsidRDefault="008E1385" w:rsidP="008E1385">
      <w:pPr>
        <w:pStyle w:val="3"/>
        <w:spacing w:before="180" w:after="180"/>
        <w:rPr>
          <w:rFonts w:ascii="맑은 고딕" w:eastAsia="맑은 고딕" w:hAnsi="맑은 고딕"/>
        </w:rPr>
      </w:pPr>
      <w:bookmarkStart w:id="24" w:name="_Toc5283314"/>
      <w:r w:rsidRPr="0015065D">
        <w:rPr>
          <w:rFonts w:ascii="맑은 고딕" w:eastAsia="맑은 고딕" w:hAnsi="맑은 고딕" w:hint="eastAsia"/>
        </w:rPr>
        <w:t>행위자</w:t>
      </w:r>
      <w:bookmarkEnd w:id="24"/>
    </w:p>
    <w:p w:rsidR="008E1385" w:rsidRPr="0015065D" w:rsidRDefault="00FE1468" w:rsidP="00E552F3">
      <w:pPr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</w:t>
      </w:r>
      <w:r w:rsidR="00392675">
        <w:rPr>
          <w:rFonts w:ascii="맑은 고딕" w:eastAsia="맑은 고딕" w:hAnsi="맑은 고딕"/>
        </w:rPr>
        <w:t>ser</w:t>
      </w:r>
      <w:r>
        <w:rPr>
          <w:rFonts w:ascii="맑은 고딕" w:eastAsia="맑은 고딕" w:hAnsi="맑은 고딕"/>
        </w:rPr>
        <w:t>(initiator)</w:t>
      </w:r>
      <w:r w:rsidR="00E552F3">
        <w:rPr>
          <w:rFonts w:ascii="맑은 고딕" w:eastAsia="맑은 고딕" w:hAnsi="맑은 고딕"/>
        </w:rPr>
        <w:t>,</w:t>
      </w:r>
      <w:r w:rsidR="008E1385" w:rsidRPr="0015065D">
        <w:rPr>
          <w:rFonts w:ascii="맑은 고딕" w:eastAsia="맑은 고딕" w:hAnsi="맑은 고딕"/>
        </w:rPr>
        <w:t xml:space="preserve"> Server</w:t>
      </w:r>
      <w:r>
        <w:rPr>
          <w:rFonts w:ascii="맑은 고딕" w:eastAsia="맑은 고딕" w:hAnsi="맑은 고딕"/>
        </w:rPr>
        <w:t>(supporter)</w:t>
      </w:r>
    </w:p>
    <w:p w:rsidR="008E1385" w:rsidRPr="0015065D" w:rsidRDefault="008E1385" w:rsidP="008E1385">
      <w:pPr>
        <w:pStyle w:val="3"/>
        <w:spacing w:before="180" w:after="180"/>
        <w:rPr>
          <w:rFonts w:ascii="맑은 고딕" w:eastAsia="맑은 고딕" w:hAnsi="맑은 고딕"/>
        </w:rPr>
      </w:pPr>
      <w:bookmarkStart w:id="25" w:name="_Toc5283315"/>
      <w:r w:rsidRPr="0015065D">
        <w:rPr>
          <w:rFonts w:ascii="맑은 고딕" w:eastAsia="맑은 고딕" w:hAnsi="맑은 고딕" w:hint="eastAsia"/>
        </w:rPr>
        <w:t>사전조건</w:t>
      </w:r>
      <w:bookmarkEnd w:id="25"/>
    </w:p>
    <w:p w:rsidR="00CA4918" w:rsidRPr="0015065D" w:rsidRDefault="00CA4918" w:rsidP="00E552F3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도어락이 등록되어 있어야 한다.</w:t>
      </w:r>
    </w:p>
    <w:p w:rsidR="008E1385" w:rsidRPr="0015065D" w:rsidRDefault="008E1385" w:rsidP="008E1385">
      <w:pPr>
        <w:pStyle w:val="3"/>
        <w:spacing w:before="180" w:after="180"/>
        <w:rPr>
          <w:rFonts w:ascii="맑은 고딕" w:eastAsia="맑은 고딕" w:hAnsi="맑은 고딕"/>
        </w:rPr>
      </w:pPr>
      <w:bookmarkStart w:id="26" w:name="_Toc5283316"/>
      <w:r w:rsidRPr="0015065D">
        <w:rPr>
          <w:rFonts w:ascii="맑은 고딕" w:eastAsia="맑은 고딕" w:hAnsi="맑은 고딕" w:hint="eastAsia"/>
        </w:rPr>
        <w:t>이벤트 흐름</w:t>
      </w:r>
      <w:bookmarkEnd w:id="26"/>
    </w:p>
    <w:p w:rsidR="0015065D" w:rsidRPr="0015065D" w:rsidRDefault="0015065D" w:rsidP="0015065D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진입 조건</w:t>
      </w:r>
    </w:p>
    <w:p w:rsidR="0015065D" w:rsidRPr="00DA7492" w:rsidRDefault="0015559C" w:rsidP="0015065D">
      <w:pPr>
        <w:pStyle w:val="others"/>
        <w:rPr>
          <w:rFonts w:ascii="맑은 고딕" w:hAnsi="맑은 고딕"/>
          <w:szCs w:val="20"/>
        </w:rPr>
      </w:pPr>
      <w:r w:rsidRPr="00DA7492">
        <w:rPr>
          <w:rFonts w:ascii="맑은 고딕" w:hAnsi="맑은 고딕" w:hint="eastAsia"/>
          <w:szCs w:val="20"/>
        </w:rPr>
        <w:t>사용자는 아이디와 비밀번호를 통해 서버에 로그인을 한다.</w:t>
      </w:r>
    </w:p>
    <w:p w:rsidR="008E1385" w:rsidRPr="0015065D" w:rsidRDefault="008E1385" w:rsidP="008E1385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8E1385" w:rsidRPr="0015065D" w:rsidRDefault="008E1385" w:rsidP="008E1385">
      <w:pPr>
        <w:numPr>
          <w:ilvl w:val="0"/>
          <w:numId w:val="34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도어락 목록에 등록된 도어락 중 잠금 해제를 원하는 도어락을 선택한다.</w:t>
      </w:r>
    </w:p>
    <w:p w:rsidR="008E1385" w:rsidRPr="0015065D" w:rsidRDefault="008E1385" w:rsidP="008E1385">
      <w:pPr>
        <w:numPr>
          <w:ilvl w:val="0"/>
          <w:numId w:val="34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 xml:space="preserve">선택된 도어락의 </w:t>
      </w:r>
      <w:r w:rsidRPr="0015065D">
        <w:rPr>
          <w:rFonts w:ascii="맑은 고딕" w:eastAsia="맑은 고딕" w:hAnsi="맑은 고딕"/>
        </w:rPr>
        <w:t>QR</w:t>
      </w:r>
      <w:r w:rsidRPr="0015065D">
        <w:rPr>
          <w:rFonts w:ascii="맑은 고딕" w:eastAsia="맑은 고딕" w:hAnsi="맑은 고딕" w:hint="eastAsia"/>
        </w:rPr>
        <w:t>코드 발급 버튼을 누른다.</w:t>
      </w:r>
    </w:p>
    <w:p w:rsidR="008E1385" w:rsidRPr="0015065D" w:rsidRDefault="008E1385" w:rsidP="008E1385">
      <w:pPr>
        <w:numPr>
          <w:ilvl w:val="0"/>
          <w:numId w:val="34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 xml:space="preserve">사용자는 </w:t>
      </w:r>
      <w:r w:rsidRPr="0015065D">
        <w:rPr>
          <w:rFonts w:ascii="맑은 고딕" w:eastAsia="맑은 고딕" w:hAnsi="맑은 고딕"/>
        </w:rPr>
        <w:t>was</w:t>
      </w:r>
      <w:r w:rsidRPr="0015065D">
        <w:rPr>
          <w:rFonts w:ascii="맑은 고딕" w:eastAsia="맑은 고딕" w:hAnsi="맑은 고딕" w:hint="eastAsia"/>
        </w:rPr>
        <w:t xml:space="preserve">에 </w:t>
      </w:r>
      <w:r w:rsidRPr="0015065D">
        <w:rPr>
          <w:rFonts w:ascii="맑은 고딕" w:eastAsia="맑은 고딕" w:hAnsi="맑은 고딕"/>
        </w:rPr>
        <w:t>QR</w:t>
      </w:r>
      <w:r w:rsidRPr="0015065D">
        <w:rPr>
          <w:rFonts w:ascii="맑은 고딕" w:eastAsia="맑은 고딕" w:hAnsi="맑은 고딕" w:hint="eastAsia"/>
        </w:rPr>
        <w:t>코드 발급을 요청한다.</w:t>
      </w:r>
    </w:p>
    <w:p w:rsidR="008E1385" w:rsidRPr="0015065D" w:rsidRDefault="008E1385" w:rsidP="008E1385">
      <w:pPr>
        <w:numPr>
          <w:ilvl w:val="0"/>
          <w:numId w:val="34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Was</w:t>
      </w:r>
      <w:r w:rsidRPr="0015065D">
        <w:rPr>
          <w:rFonts w:ascii="맑은 고딕" w:eastAsia="맑은 고딕" w:hAnsi="맑은 고딕" w:hint="eastAsia"/>
        </w:rPr>
        <w:t>는 데이터를 암호화,</w:t>
      </w:r>
      <w:r w:rsidRPr="0015065D">
        <w:rPr>
          <w:rFonts w:ascii="맑은 고딕" w:eastAsia="맑은 고딕" w:hAnsi="맑은 고딕"/>
        </w:rPr>
        <w:t xml:space="preserve"> jso</w:t>
      </w:r>
      <w:r w:rsidRPr="0015065D">
        <w:rPr>
          <w:rFonts w:ascii="맑은 고딕" w:eastAsia="맑은 고딕" w:hAnsi="맑은 고딕" w:hint="eastAsia"/>
        </w:rPr>
        <w:t>n형태로 어플리케이션에 보내준다.</w:t>
      </w:r>
    </w:p>
    <w:p w:rsidR="008E1385" w:rsidRPr="0015065D" w:rsidRDefault="008E1385" w:rsidP="008E1385">
      <w:pPr>
        <w:numPr>
          <w:ilvl w:val="0"/>
          <w:numId w:val="34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 xml:space="preserve">어플리케이션은 </w:t>
      </w:r>
      <w:r w:rsidRPr="0015065D">
        <w:rPr>
          <w:rFonts w:ascii="맑은 고딕" w:eastAsia="맑은 고딕" w:hAnsi="맑은 고딕"/>
        </w:rPr>
        <w:t>jso</w:t>
      </w:r>
      <w:r w:rsidRPr="0015065D">
        <w:rPr>
          <w:rFonts w:ascii="맑은 고딕" w:eastAsia="맑은 고딕" w:hAnsi="맑은 고딕" w:hint="eastAsia"/>
        </w:rPr>
        <w:t>n을 파싱한다.</w:t>
      </w:r>
    </w:p>
    <w:p w:rsidR="008E1385" w:rsidRPr="0015065D" w:rsidRDefault="008E1385" w:rsidP="008E1385">
      <w:pPr>
        <w:numPr>
          <w:ilvl w:val="0"/>
          <w:numId w:val="34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 xml:space="preserve">파싱된 데이터를 </w:t>
      </w:r>
      <w:r w:rsidRPr="0015065D">
        <w:rPr>
          <w:rFonts w:ascii="맑은 고딕" w:eastAsia="맑은 고딕" w:hAnsi="맑은 고딕"/>
        </w:rPr>
        <w:t>QR Code Generator api</w:t>
      </w:r>
      <w:r w:rsidRPr="0015065D">
        <w:rPr>
          <w:rFonts w:ascii="맑은 고딕" w:eastAsia="맑은 고딕" w:hAnsi="맑은 고딕" w:hint="eastAsia"/>
        </w:rPr>
        <w:t xml:space="preserve">를 이용해서 </w:t>
      </w:r>
      <w:r w:rsidRPr="0015065D">
        <w:rPr>
          <w:rFonts w:ascii="맑은 고딕" w:eastAsia="맑은 고딕" w:hAnsi="맑은 고딕"/>
        </w:rPr>
        <w:t>QR</w:t>
      </w:r>
      <w:r w:rsidR="000D735E">
        <w:rPr>
          <w:rFonts w:ascii="맑은 고딕" w:eastAsia="맑은 고딕" w:hAnsi="맑은 고딕" w:hint="eastAsia"/>
        </w:rPr>
        <w:t>코드형태로</w:t>
      </w:r>
      <w:r w:rsidRPr="0015065D">
        <w:rPr>
          <w:rFonts w:ascii="맑은 고딕" w:eastAsia="맑은 고딕" w:hAnsi="맑은 고딕" w:hint="eastAsia"/>
        </w:rPr>
        <w:t xml:space="preserve"> 보여준다.</w:t>
      </w:r>
    </w:p>
    <w:p w:rsidR="0015065D" w:rsidRPr="0015065D" w:rsidRDefault="0015065D" w:rsidP="0015065D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15065D" w:rsidRPr="0015065D" w:rsidRDefault="00E55668" w:rsidP="0015065D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화면을 이동하거나 </w:t>
      </w:r>
      <w:r w:rsidR="0015559C">
        <w:rPr>
          <w:rFonts w:ascii="맑은 고딕" w:hAnsi="맑은 고딕" w:hint="eastAsia"/>
        </w:rPr>
        <w:t>어플</w:t>
      </w:r>
      <w:r>
        <w:rPr>
          <w:rFonts w:ascii="맑은 고딕" w:hAnsi="맑은 고딕" w:hint="eastAsia"/>
        </w:rPr>
        <w:t>을 종료시킨다.</w:t>
      </w:r>
    </w:p>
    <w:p w:rsidR="0015065D" w:rsidRPr="0015065D" w:rsidRDefault="0015065D" w:rsidP="0015065D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대체 흐름</w:t>
      </w:r>
    </w:p>
    <w:p w:rsidR="0015065D" w:rsidRPr="0015065D" w:rsidRDefault="00E55668" w:rsidP="0015065D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요청을 받을 수 없으면 에러를 출력한다.</w:t>
      </w:r>
    </w:p>
    <w:p w:rsidR="008E1385" w:rsidRDefault="008E1385" w:rsidP="008E1385">
      <w:pPr>
        <w:pStyle w:val="3"/>
        <w:spacing w:before="180" w:after="180"/>
        <w:rPr>
          <w:rFonts w:ascii="맑은 고딕" w:eastAsia="맑은 고딕" w:hAnsi="맑은 고딕"/>
        </w:rPr>
      </w:pPr>
      <w:bookmarkStart w:id="27" w:name="_Toc5283317"/>
      <w:r w:rsidRPr="0015065D">
        <w:rPr>
          <w:rFonts w:ascii="맑은 고딕" w:eastAsia="맑은 고딕" w:hAnsi="맑은 고딕" w:hint="eastAsia"/>
        </w:rPr>
        <w:t>후행조건</w:t>
      </w:r>
      <w:bookmarkEnd w:id="27"/>
    </w:p>
    <w:p w:rsidR="0015559C" w:rsidRPr="0015559C" w:rsidRDefault="0015559C" w:rsidP="0015559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A</w:t>
      </w:r>
      <w:r w:rsidRPr="0015559C">
        <w:rPr>
          <w:rFonts w:ascii="맑은 고딕" w:eastAsia="맑은 고딕" w:hAnsi="맑은 고딕"/>
        </w:rPr>
        <w:t xml:space="preserve">pplication </w:t>
      </w:r>
      <w:r w:rsidRPr="0015559C">
        <w:rPr>
          <w:rFonts w:ascii="맑은 고딕" w:eastAsia="맑은 고딕" w:hAnsi="맑은 고딕" w:hint="eastAsia"/>
        </w:rPr>
        <w:t>상의 Q</w:t>
      </w:r>
      <w:r w:rsidRPr="0015559C">
        <w:rPr>
          <w:rFonts w:ascii="맑은 고딕" w:eastAsia="맑은 고딕" w:hAnsi="맑은 고딕"/>
        </w:rPr>
        <w:t>R</w:t>
      </w:r>
      <w:r w:rsidRPr="0015559C">
        <w:rPr>
          <w:rFonts w:ascii="맑은 고딕" w:eastAsia="맑은 고딕" w:hAnsi="맑은 고딕" w:hint="eastAsia"/>
        </w:rPr>
        <w:t>코드를 출력해 준다</w:t>
      </w:r>
      <w:r w:rsidRPr="0015559C">
        <w:rPr>
          <w:rFonts w:ascii="맑은 고딕" w:eastAsia="맑은 고딕" w:hAnsi="맑은 고딕"/>
        </w:rPr>
        <w:t>.</w:t>
      </w:r>
    </w:p>
    <w:p w:rsidR="008E1385" w:rsidRPr="0015065D" w:rsidRDefault="00EA57C0" w:rsidP="008E1385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28" w:name="_Toc5283318"/>
      <w:r w:rsidR="008E1385" w:rsidRPr="0015065D">
        <w:rPr>
          <w:rFonts w:ascii="맑은 고딕" w:eastAsia="맑은 고딕" w:hAnsi="맑은 고딕" w:hint="eastAsia"/>
        </w:rPr>
        <w:lastRenderedPageBreak/>
        <w:t>경고알림</w:t>
      </w:r>
      <w:bookmarkEnd w:id="28"/>
    </w:p>
    <w:p w:rsidR="008E1385" w:rsidRDefault="008E1385" w:rsidP="008E1385">
      <w:pPr>
        <w:pStyle w:val="3"/>
        <w:spacing w:before="180" w:after="180"/>
        <w:rPr>
          <w:rFonts w:ascii="맑은 고딕" w:eastAsia="맑은 고딕" w:hAnsi="맑은 고딕"/>
        </w:rPr>
      </w:pPr>
      <w:bookmarkStart w:id="29" w:name="_Toc5283319"/>
      <w:r w:rsidRPr="0015065D">
        <w:rPr>
          <w:rFonts w:ascii="맑은 고딕" w:eastAsia="맑은 고딕" w:hAnsi="맑은 고딕" w:hint="eastAsia"/>
        </w:rPr>
        <w:t>행위자</w:t>
      </w:r>
      <w:bookmarkEnd w:id="29"/>
    </w:p>
    <w:p w:rsidR="00E552F3" w:rsidRPr="003F2BCA" w:rsidRDefault="00FE1468" w:rsidP="00E552F3">
      <w:pPr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User(</w:t>
      </w:r>
      <w:r w:rsidR="00B92CDC">
        <w:rPr>
          <w:rFonts w:ascii="맑은 고딕" w:eastAsia="맑은 고딕" w:hAnsi="맑은 고딕"/>
        </w:rPr>
        <w:t>supporters</w:t>
      </w:r>
      <w:r>
        <w:rPr>
          <w:rFonts w:ascii="맑은 고딕" w:eastAsia="맑은 고딕" w:hAnsi="맑은 고딕"/>
        </w:rPr>
        <w:t>), server</w:t>
      </w:r>
      <w:r w:rsidR="001A76D5">
        <w:rPr>
          <w:rFonts w:ascii="맑은 고딕" w:eastAsia="맑은 고딕" w:hAnsi="맑은 고딕"/>
        </w:rPr>
        <w:t>(</w:t>
      </w:r>
      <w:r w:rsidR="00B92CDC">
        <w:rPr>
          <w:rFonts w:ascii="맑은 고딕" w:eastAsia="맑은 고딕" w:hAnsi="맑은 고딕"/>
        </w:rPr>
        <w:t>initiator</w:t>
      </w:r>
      <w:r w:rsidR="001A76D5">
        <w:rPr>
          <w:rFonts w:ascii="맑은 고딕" w:eastAsia="맑은 고딕" w:hAnsi="맑은 고딕"/>
        </w:rPr>
        <w:t>)</w:t>
      </w:r>
    </w:p>
    <w:p w:rsidR="009F5B9F" w:rsidRPr="0015559C" w:rsidRDefault="009F5B9F" w:rsidP="009F5B9F">
      <w:pPr>
        <w:pStyle w:val="3"/>
        <w:spacing w:before="180" w:after="180"/>
        <w:rPr>
          <w:rFonts w:ascii="맑은 고딕" w:eastAsia="맑은 고딕" w:hAnsi="맑은 고딕"/>
        </w:rPr>
      </w:pPr>
      <w:bookmarkStart w:id="30" w:name="_Toc5283320"/>
      <w:r w:rsidRPr="0015559C">
        <w:rPr>
          <w:rFonts w:ascii="맑은 고딕" w:eastAsia="맑은 고딕" w:hAnsi="맑은 고딕" w:hint="eastAsia"/>
        </w:rPr>
        <w:t>사전조건</w:t>
      </w:r>
      <w:bookmarkEnd w:id="30"/>
    </w:p>
    <w:p w:rsidR="009F5B9F" w:rsidRPr="0015559C" w:rsidRDefault="0015559C" w:rsidP="0015559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 xml:space="preserve">사용자가 잘못된 </w:t>
      </w:r>
      <w:r w:rsidRPr="0015559C">
        <w:rPr>
          <w:rFonts w:ascii="맑은 고딕" w:eastAsia="맑은 고딕" w:hAnsi="맑은 고딕"/>
        </w:rPr>
        <w:t>QR</w:t>
      </w:r>
      <w:r w:rsidRPr="0015559C">
        <w:rPr>
          <w:rFonts w:ascii="맑은 고딕" w:eastAsia="맑은 고딕" w:hAnsi="맑은 고딕" w:hint="eastAsia"/>
        </w:rPr>
        <w:t xml:space="preserve">코드를 </w:t>
      </w:r>
      <w:r w:rsidR="00347BC8">
        <w:rPr>
          <w:rFonts w:ascii="맑은 고딕" w:eastAsia="맑은 고딕" w:hAnsi="맑은 고딕"/>
        </w:rPr>
        <w:t>2</w:t>
      </w:r>
      <w:r w:rsidRPr="0015559C">
        <w:rPr>
          <w:rFonts w:ascii="맑은 고딕" w:eastAsia="맑은 고딕" w:hAnsi="맑은 고딕" w:hint="eastAsia"/>
        </w:rPr>
        <w:t xml:space="preserve">회 </w:t>
      </w:r>
      <w:r w:rsidR="00347BC8">
        <w:rPr>
          <w:rFonts w:ascii="맑은 고딕" w:eastAsia="맑은 고딕" w:hAnsi="맑은 고딕" w:hint="eastAsia"/>
        </w:rPr>
        <w:t>이상 입력했었</w:t>
      </w:r>
      <w:r w:rsidRPr="0015559C">
        <w:rPr>
          <w:rFonts w:ascii="맑은 고딕" w:eastAsia="맑은 고딕" w:hAnsi="맑은 고딕" w:hint="eastAsia"/>
        </w:rPr>
        <w:t>다.</w:t>
      </w:r>
    </w:p>
    <w:p w:rsidR="0015559C" w:rsidRPr="0015559C" w:rsidRDefault="008E1385" w:rsidP="0015559C">
      <w:pPr>
        <w:pStyle w:val="3"/>
        <w:spacing w:before="180" w:after="180"/>
        <w:rPr>
          <w:rFonts w:ascii="맑은 고딕" w:eastAsia="맑은 고딕" w:hAnsi="맑은 고딕"/>
        </w:rPr>
      </w:pPr>
      <w:bookmarkStart w:id="31" w:name="_Toc5283321"/>
      <w:r w:rsidRPr="0015065D">
        <w:rPr>
          <w:rFonts w:ascii="맑은 고딕" w:eastAsia="맑은 고딕" w:hAnsi="맑은 고딕" w:hint="eastAsia"/>
        </w:rPr>
        <w:t>이벤트 흐름</w:t>
      </w:r>
      <w:bookmarkEnd w:id="31"/>
    </w:p>
    <w:p w:rsidR="0015559C" w:rsidRPr="0015065D" w:rsidRDefault="0015559C" w:rsidP="0015559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진입 </w:t>
      </w:r>
      <w:r w:rsidRPr="0015065D">
        <w:rPr>
          <w:rFonts w:ascii="맑은 고딕" w:eastAsia="맑은 고딕" w:hAnsi="맑은 고딕" w:hint="eastAsia"/>
        </w:rPr>
        <w:t>조건</w:t>
      </w:r>
    </w:p>
    <w:p w:rsidR="0015559C" w:rsidRPr="0015559C" w:rsidRDefault="0015559C" w:rsidP="0015559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사용자가 </w:t>
      </w:r>
      <w:r w:rsidR="00FE1468">
        <w:rPr>
          <w:rFonts w:ascii="맑은 고딕" w:hAnsi="맑은 고딕" w:hint="eastAsia"/>
        </w:rPr>
        <w:t>발급</w:t>
      </w:r>
      <w:r w:rsidR="00FE1468">
        <w:rPr>
          <w:rFonts w:ascii="맑은 고딕" w:hAnsi="맑은 고딕"/>
        </w:rPr>
        <w:t>받은</w:t>
      </w:r>
      <w:r>
        <w:rPr>
          <w:rFonts w:ascii="맑은 고딕" w:hAnsi="맑은 고딕" w:hint="eastAsia"/>
        </w:rPr>
        <w:t xml:space="preserve"> </w:t>
      </w:r>
      <w:r>
        <w:rPr>
          <w:rFonts w:ascii="맑은 고딕" w:hAnsi="맑은 고딕"/>
        </w:rPr>
        <w:t>QR</w:t>
      </w:r>
      <w:r>
        <w:rPr>
          <w:rFonts w:ascii="맑은 고딕" w:hAnsi="맑은 고딕" w:hint="eastAsia"/>
        </w:rPr>
        <w:t xml:space="preserve">코드를 도어락 카메라에 </w:t>
      </w:r>
      <w:r w:rsidR="00FE1468">
        <w:rPr>
          <w:rFonts w:ascii="맑은 고딕" w:hAnsi="맑은 고딕" w:hint="eastAsia"/>
        </w:rPr>
        <w:t>인식</w:t>
      </w:r>
      <w:r w:rsidR="00FE1468">
        <w:rPr>
          <w:rFonts w:ascii="맑은 고딕" w:hAnsi="맑은 고딕"/>
        </w:rPr>
        <w:t>시킨다</w:t>
      </w:r>
      <w:r>
        <w:rPr>
          <w:rFonts w:ascii="맑은 고딕" w:hAnsi="맑은 고딕" w:hint="eastAsia"/>
        </w:rPr>
        <w:t>.</w:t>
      </w:r>
    </w:p>
    <w:p w:rsidR="008E1385" w:rsidRPr="0015065D" w:rsidRDefault="008E1385" w:rsidP="008E1385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A944BB" w:rsidRPr="0015065D" w:rsidRDefault="00A944BB" w:rsidP="008E1385">
      <w:pPr>
        <w:numPr>
          <w:ilvl w:val="0"/>
          <w:numId w:val="35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Client</w:t>
      </w:r>
      <w:r w:rsidRPr="0015065D">
        <w:rPr>
          <w:rFonts w:ascii="맑은 고딕" w:eastAsia="맑은 고딕" w:hAnsi="맑은 고딕" w:hint="eastAsia"/>
        </w:rPr>
        <w:t>는 d</w:t>
      </w:r>
      <w:r w:rsidRPr="0015065D">
        <w:rPr>
          <w:rFonts w:ascii="맑은 고딕" w:eastAsia="맑은 고딕" w:hAnsi="맑은 고딕"/>
        </w:rPr>
        <w:t>ecoding</w:t>
      </w:r>
      <w:r w:rsidRPr="0015065D">
        <w:rPr>
          <w:rFonts w:ascii="맑은 고딕" w:eastAsia="맑은 고딕" w:hAnsi="맑은 고딕" w:hint="eastAsia"/>
        </w:rPr>
        <w:t>한 d</w:t>
      </w:r>
      <w:r w:rsidRPr="0015065D">
        <w:rPr>
          <w:rFonts w:ascii="맑은 고딕" w:eastAsia="맑은 고딕" w:hAnsi="맑은 고딕"/>
        </w:rPr>
        <w:t>ata</w:t>
      </w:r>
      <w:r w:rsidRPr="0015065D">
        <w:rPr>
          <w:rFonts w:ascii="맑은 고딕" w:eastAsia="맑은 고딕" w:hAnsi="맑은 고딕" w:hint="eastAsia"/>
        </w:rPr>
        <w:t xml:space="preserve">를 </w:t>
      </w:r>
      <w:r w:rsidRPr="0015065D">
        <w:rPr>
          <w:rFonts w:ascii="맑은 고딕" w:eastAsia="맑은 고딕" w:hAnsi="맑은 고딕"/>
        </w:rPr>
        <w:t>was</w:t>
      </w:r>
      <w:r w:rsidRPr="0015065D">
        <w:rPr>
          <w:rFonts w:ascii="맑은 고딕" w:eastAsia="맑은 고딕" w:hAnsi="맑은 고딕" w:hint="eastAsia"/>
        </w:rPr>
        <w:t>에 보낸다</w:t>
      </w:r>
    </w:p>
    <w:p w:rsidR="00A944BB" w:rsidRPr="0015065D" w:rsidRDefault="00A944BB" w:rsidP="008E1385">
      <w:pPr>
        <w:numPr>
          <w:ilvl w:val="0"/>
          <w:numId w:val="35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Was</w:t>
      </w:r>
      <w:r w:rsidRPr="0015065D">
        <w:rPr>
          <w:rFonts w:ascii="맑은 고딕" w:eastAsia="맑은 고딕" w:hAnsi="맑은 고딕" w:hint="eastAsia"/>
        </w:rPr>
        <w:t>는 올바른 값인지 판단하고,</w:t>
      </w:r>
      <w:r w:rsidRPr="0015065D">
        <w:rPr>
          <w:rFonts w:ascii="맑은 고딕" w:eastAsia="맑은 고딕" w:hAnsi="맑은 고딕"/>
        </w:rPr>
        <w:t xml:space="preserve"> </w:t>
      </w:r>
      <w:r w:rsidRPr="0015065D">
        <w:rPr>
          <w:rFonts w:ascii="맑은 고딕" w:eastAsia="맑은 고딕" w:hAnsi="맑은 고딕" w:hint="eastAsia"/>
        </w:rPr>
        <w:t xml:space="preserve">잘못된 값을 </w:t>
      </w:r>
      <w:r w:rsidRPr="0015065D">
        <w:rPr>
          <w:rFonts w:ascii="맑은 고딕" w:eastAsia="맑은 고딕" w:hAnsi="맑은 고딕"/>
        </w:rPr>
        <w:t>3</w:t>
      </w:r>
      <w:r w:rsidRPr="0015065D">
        <w:rPr>
          <w:rFonts w:ascii="맑은 고딕" w:eastAsia="맑은 고딕" w:hAnsi="맑은 고딕" w:hint="eastAsia"/>
        </w:rPr>
        <w:t>회 이상 입력했는지 판단한다.</w:t>
      </w:r>
    </w:p>
    <w:p w:rsidR="00A944BB" w:rsidRPr="0015065D" w:rsidRDefault="00A944BB" w:rsidP="008E1385">
      <w:pPr>
        <w:numPr>
          <w:ilvl w:val="0"/>
          <w:numId w:val="35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 xml:space="preserve">도어락에 </w:t>
      </w:r>
      <w:r w:rsidR="007D76AE">
        <w:rPr>
          <w:rFonts w:ascii="맑은 고딕" w:eastAsia="맑은 고딕" w:hAnsi="맑은 고딕" w:hint="eastAsia"/>
        </w:rPr>
        <w:t>등록</w:t>
      </w:r>
      <w:r w:rsidRPr="0015065D">
        <w:rPr>
          <w:rFonts w:ascii="맑은 고딕" w:eastAsia="맑은 고딕" w:hAnsi="맑은 고딕" w:hint="eastAsia"/>
        </w:rPr>
        <w:t>된 사용자들에게 경고를 보낸다</w:t>
      </w:r>
    </w:p>
    <w:p w:rsidR="00A944BB" w:rsidRPr="0015065D" w:rsidRDefault="00A944BB" w:rsidP="008E1385">
      <w:pPr>
        <w:numPr>
          <w:ilvl w:val="0"/>
          <w:numId w:val="35"/>
        </w:numPr>
        <w:spacing w:afterLines="50" w:after="18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Fcm</w:t>
      </w:r>
      <w:r w:rsidRPr="0015065D">
        <w:rPr>
          <w:rFonts w:ascii="맑은 고딕" w:eastAsia="맑은 고딕" w:hAnsi="맑은 고딕" w:hint="eastAsia"/>
        </w:rPr>
        <w:t>을 통해 푸쉬 알람을</w:t>
      </w:r>
      <w:r w:rsidR="0074441A">
        <w:rPr>
          <w:rFonts w:ascii="맑은 고딕" w:eastAsia="맑은 고딕" w:hAnsi="맑은 고딕" w:hint="eastAsia"/>
        </w:rPr>
        <w:t xml:space="preserve"> 보낸다</w:t>
      </w:r>
      <w:r w:rsidRPr="0015065D">
        <w:rPr>
          <w:rFonts w:ascii="맑은 고딕" w:eastAsia="맑은 고딕" w:hAnsi="맑은 고딕" w:hint="eastAsia"/>
        </w:rPr>
        <w:t>.</w:t>
      </w:r>
    </w:p>
    <w:p w:rsidR="00E552F3" w:rsidRPr="0015065D" w:rsidRDefault="00E552F3" w:rsidP="00E552F3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E552F3" w:rsidRPr="0015559C" w:rsidRDefault="00E552F3" w:rsidP="0015559C">
      <w:pPr>
        <w:pStyle w:val="others"/>
        <w:rPr>
          <w:rFonts w:ascii="맑은 고딕" w:hAnsi="맑은 고딕"/>
        </w:rPr>
      </w:pPr>
    </w:p>
    <w:p w:rsidR="0015559C" w:rsidRPr="0015065D" w:rsidRDefault="0015559C" w:rsidP="0015559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대체 흐름</w:t>
      </w:r>
    </w:p>
    <w:p w:rsidR="00E552F3" w:rsidRPr="0015559C" w:rsidRDefault="00E552F3" w:rsidP="00E552F3">
      <w:pPr>
        <w:pStyle w:val="others"/>
        <w:rPr>
          <w:rFonts w:ascii="맑은 고딕" w:hAnsi="맑은 고딕"/>
        </w:rPr>
      </w:pPr>
    </w:p>
    <w:p w:rsidR="008E1385" w:rsidRDefault="008E1385" w:rsidP="00E552F3">
      <w:pPr>
        <w:pStyle w:val="3"/>
        <w:spacing w:before="180" w:after="180"/>
        <w:rPr>
          <w:rFonts w:ascii="맑은 고딕" w:eastAsia="맑은 고딕" w:hAnsi="맑은 고딕"/>
        </w:rPr>
      </w:pPr>
      <w:bookmarkStart w:id="32" w:name="_Toc5283322"/>
      <w:r w:rsidRPr="0015065D">
        <w:rPr>
          <w:rFonts w:ascii="맑은 고딕" w:eastAsia="맑은 고딕" w:hAnsi="맑은 고딕" w:hint="eastAsia"/>
        </w:rPr>
        <w:t>후행</w:t>
      </w:r>
      <w:r w:rsidR="00DA7492">
        <w:rPr>
          <w:rFonts w:ascii="맑은 고딕" w:eastAsia="맑은 고딕" w:hAnsi="맑은 고딕" w:hint="eastAsia"/>
        </w:rPr>
        <w:t>ㄴ</w:t>
      </w:r>
      <w:r w:rsidRPr="0015065D">
        <w:rPr>
          <w:rFonts w:ascii="맑은 고딕" w:eastAsia="맑은 고딕" w:hAnsi="맑은 고딕" w:hint="eastAsia"/>
        </w:rPr>
        <w:t>조건</w:t>
      </w:r>
      <w:bookmarkEnd w:id="32"/>
    </w:p>
    <w:p w:rsidR="0015559C" w:rsidRPr="00561F5D" w:rsidRDefault="0015559C" w:rsidP="0015559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561F5D">
        <w:rPr>
          <w:rFonts w:ascii="맑은 고딕" w:eastAsia="맑은 고딕" w:hAnsi="맑은 고딕" w:hint="eastAsia"/>
        </w:rPr>
        <w:t>어플리케이션은 푸쉬알람을 통해 경고 알림을 받는다.</w:t>
      </w:r>
    </w:p>
    <w:p w:rsidR="008E1385" w:rsidRPr="0015065D" w:rsidRDefault="00EA57C0" w:rsidP="00D0509C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33" w:name="_Toc5283323"/>
      <w:r w:rsidR="00D0509C" w:rsidRPr="0015065D">
        <w:rPr>
          <w:rFonts w:ascii="맑은 고딕" w:eastAsia="맑은 고딕" w:hAnsi="맑은 고딕" w:hint="eastAsia"/>
        </w:rPr>
        <w:lastRenderedPageBreak/>
        <w:t>공유하기</w:t>
      </w:r>
      <w:bookmarkEnd w:id="33"/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34" w:name="_Toc5283324"/>
      <w:r w:rsidRPr="0015065D">
        <w:rPr>
          <w:rFonts w:ascii="맑은 고딕" w:eastAsia="맑은 고딕" w:hAnsi="맑은 고딕" w:hint="eastAsia"/>
        </w:rPr>
        <w:t>행위자</w:t>
      </w:r>
      <w:bookmarkEnd w:id="34"/>
    </w:p>
    <w:p w:rsidR="00E552F3" w:rsidRPr="00561F5D" w:rsidRDefault="00FE1468" w:rsidP="00E552F3">
      <w:pPr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User(initiator)</w:t>
      </w:r>
    </w:p>
    <w:p w:rsidR="00E25350" w:rsidRPr="0015559C" w:rsidRDefault="00E25350" w:rsidP="00E25350">
      <w:pPr>
        <w:pStyle w:val="3"/>
        <w:spacing w:before="180" w:after="180"/>
        <w:rPr>
          <w:rFonts w:ascii="맑은 고딕" w:eastAsia="맑은 고딕" w:hAnsi="맑은 고딕"/>
        </w:rPr>
      </w:pPr>
      <w:bookmarkStart w:id="35" w:name="_Toc5283325"/>
      <w:r w:rsidRPr="0015559C">
        <w:rPr>
          <w:rFonts w:ascii="맑은 고딕" w:eastAsia="맑은 고딕" w:hAnsi="맑은 고딕" w:hint="eastAsia"/>
        </w:rPr>
        <w:t>사전조건</w:t>
      </w:r>
      <w:bookmarkEnd w:id="35"/>
    </w:p>
    <w:p w:rsidR="00E25350" w:rsidRDefault="0015559C" w:rsidP="0015559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사용자는 로그인이 되어있어야 한다.</w:t>
      </w:r>
    </w:p>
    <w:p w:rsidR="006D0D51" w:rsidRPr="0015559C" w:rsidRDefault="006D0D51" w:rsidP="0015559C">
      <w:pPr>
        <w:numPr>
          <w:ilvl w:val="0"/>
          <w:numId w:val="4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받아야 될 대상</w:t>
      </w:r>
      <w:r w:rsidR="003A42CE">
        <w:rPr>
          <w:rFonts w:ascii="맑은 고딕" w:eastAsia="맑은 고딕" w:hAnsi="맑은 고딕" w:hint="eastAsia"/>
        </w:rPr>
        <w:t xml:space="preserve"> 정보를 알아야한다.</w:t>
      </w:r>
      <w:r>
        <w:rPr>
          <w:rFonts w:ascii="맑은 고딕" w:eastAsia="맑은 고딕" w:hAnsi="맑은 고딕" w:hint="eastAsia"/>
        </w:rPr>
        <w:t>.</w:t>
      </w:r>
    </w:p>
    <w:p w:rsidR="00E552F3" w:rsidRPr="0015559C" w:rsidRDefault="00E552F3" w:rsidP="0015559C">
      <w:pPr>
        <w:pStyle w:val="3"/>
        <w:spacing w:before="180" w:after="180"/>
        <w:rPr>
          <w:rFonts w:ascii="맑은 고딕" w:eastAsia="맑은 고딕" w:hAnsi="맑은 고딕"/>
        </w:rPr>
      </w:pPr>
      <w:bookmarkStart w:id="36" w:name="_Toc5283326"/>
      <w:r w:rsidRPr="0015559C">
        <w:rPr>
          <w:rFonts w:ascii="맑은 고딕" w:eastAsia="맑은 고딕" w:hAnsi="맑은 고딕" w:hint="eastAsia"/>
        </w:rPr>
        <w:t>이벤트 흐름</w:t>
      </w:r>
      <w:bookmarkEnd w:id="36"/>
    </w:p>
    <w:p w:rsidR="0015559C" w:rsidRPr="0015559C" w:rsidRDefault="0015559C" w:rsidP="0015559C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진입 조건</w:t>
      </w:r>
    </w:p>
    <w:p w:rsidR="009F5B9F" w:rsidRPr="0015559C" w:rsidRDefault="0015559C" w:rsidP="0015559C">
      <w:pPr>
        <w:pStyle w:val="others"/>
        <w:rPr>
          <w:rFonts w:ascii="맑은 고딕" w:hAnsi="맑은 고딕"/>
        </w:rPr>
      </w:pPr>
      <w:r w:rsidRPr="0015559C">
        <w:rPr>
          <w:rFonts w:ascii="맑은 고딕" w:hAnsi="맑은 고딕" w:hint="eastAsia"/>
        </w:rPr>
        <w:t>사용자는 잠금 해제를 원하는 도어락을 선택한 후,</w:t>
      </w:r>
      <w:r w:rsidRPr="0015559C">
        <w:rPr>
          <w:rFonts w:ascii="맑은 고딕" w:hAnsi="맑은 고딕"/>
        </w:rPr>
        <w:t xml:space="preserve"> </w:t>
      </w:r>
      <w:r w:rsidRPr="0015559C">
        <w:rPr>
          <w:rFonts w:ascii="맑은 고딕" w:hAnsi="맑은 고딕" w:hint="eastAsia"/>
        </w:rPr>
        <w:t>공유하기 버튼을 누른다.</w:t>
      </w:r>
    </w:p>
    <w:p w:rsidR="00E552F3" w:rsidRPr="0015559C" w:rsidRDefault="00E552F3" w:rsidP="00E552F3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기본 흐름</w:t>
      </w:r>
    </w:p>
    <w:p w:rsidR="00AC53BF" w:rsidRPr="0015559C" w:rsidRDefault="00AC53BF" w:rsidP="00E552F3">
      <w:pPr>
        <w:numPr>
          <w:ilvl w:val="0"/>
          <w:numId w:val="36"/>
        </w:numPr>
        <w:ind w:left="1942"/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공유를 원하는 대상의 이름과 전화번호를 입력한다.</w:t>
      </w:r>
    </w:p>
    <w:p w:rsidR="00AC53BF" w:rsidRPr="0015559C" w:rsidRDefault="00AC53BF" w:rsidP="00E552F3">
      <w:pPr>
        <w:numPr>
          <w:ilvl w:val="0"/>
          <w:numId w:val="36"/>
        </w:numPr>
        <w:ind w:left="1942"/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공유 버튼을 통해 원하는 공유 방법과 공유 대상을 선택한다.</w:t>
      </w:r>
    </w:p>
    <w:p w:rsidR="00AC53BF" w:rsidRPr="0015559C" w:rsidRDefault="00AC53BF" w:rsidP="00E552F3">
      <w:pPr>
        <w:numPr>
          <w:ilvl w:val="0"/>
          <w:numId w:val="36"/>
        </w:numPr>
        <w:ind w:left="1942"/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 xml:space="preserve">선택한 공유 방법을 통해 공유 대상에게 이미지 파일로 </w:t>
      </w:r>
      <w:r w:rsidRPr="0015559C">
        <w:rPr>
          <w:rFonts w:ascii="맑은 고딕" w:eastAsia="맑은 고딕" w:hAnsi="맑은 고딕"/>
        </w:rPr>
        <w:t>QR</w:t>
      </w:r>
      <w:r w:rsidRPr="0015559C">
        <w:rPr>
          <w:rFonts w:ascii="맑은 고딕" w:eastAsia="맑은 고딕" w:hAnsi="맑은 고딕" w:hint="eastAsia"/>
        </w:rPr>
        <w:t>코드가 전송된다.</w:t>
      </w:r>
    </w:p>
    <w:p w:rsidR="00E552F3" w:rsidRPr="0015559C" w:rsidRDefault="00E552F3" w:rsidP="00E552F3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종료 조건</w:t>
      </w:r>
    </w:p>
    <w:p w:rsidR="00E552F3" w:rsidRPr="0015559C" w:rsidRDefault="006D0D51" w:rsidP="00E552F3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종료되어 원래의 액티비티로 돌아온다.</w:t>
      </w:r>
    </w:p>
    <w:p w:rsidR="0015559C" w:rsidRPr="0015559C" w:rsidRDefault="0015559C" w:rsidP="0015559C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대체 흐름</w:t>
      </w:r>
    </w:p>
    <w:p w:rsidR="0015559C" w:rsidRPr="0015559C" w:rsidRDefault="0015559C" w:rsidP="00E552F3">
      <w:pPr>
        <w:pStyle w:val="others"/>
        <w:rPr>
          <w:rFonts w:ascii="맑은 고딕" w:hAnsi="맑은 고딕"/>
        </w:rPr>
      </w:pPr>
    </w:p>
    <w:p w:rsidR="003B0093" w:rsidRPr="0015559C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37" w:name="_Toc5283327"/>
      <w:r w:rsidRPr="0015559C">
        <w:rPr>
          <w:rFonts w:ascii="맑은 고딕" w:eastAsia="맑은 고딕" w:hAnsi="맑은 고딕" w:hint="eastAsia"/>
        </w:rPr>
        <w:t>후행조건</w:t>
      </w:r>
      <w:bookmarkEnd w:id="37"/>
    </w:p>
    <w:p w:rsidR="0015559C" w:rsidRPr="0015559C" w:rsidRDefault="0015559C" w:rsidP="0015559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 xml:space="preserve">공유 받을 대상에게 </w:t>
      </w:r>
      <w:r w:rsidRPr="0015559C">
        <w:rPr>
          <w:rFonts w:ascii="맑은 고딕" w:eastAsia="맑은 고딕" w:hAnsi="맑은 고딕"/>
        </w:rPr>
        <w:t>QR</w:t>
      </w:r>
      <w:r w:rsidRPr="0015559C">
        <w:rPr>
          <w:rFonts w:ascii="맑은 고딕" w:eastAsia="맑은 고딕" w:hAnsi="맑은 고딕" w:hint="eastAsia"/>
        </w:rPr>
        <w:t xml:space="preserve">코드가 </w:t>
      </w:r>
      <w:r w:rsidR="00FE1468" w:rsidRPr="0015559C">
        <w:rPr>
          <w:rFonts w:ascii="맑은 고딕" w:eastAsia="맑은 고딕" w:hAnsi="맑은 고딕" w:hint="eastAsia"/>
        </w:rPr>
        <w:t>전송</w:t>
      </w:r>
      <w:r w:rsidR="00FE1468" w:rsidRPr="0015559C">
        <w:rPr>
          <w:rFonts w:ascii="맑은 고딕" w:eastAsia="맑은 고딕" w:hAnsi="맑은 고딕"/>
        </w:rPr>
        <w:t>된다</w:t>
      </w:r>
      <w:r w:rsidRPr="0015559C">
        <w:rPr>
          <w:rFonts w:ascii="맑은 고딕" w:eastAsia="맑은 고딕" w:hAnsi="맑은 고딕" w:hint="eastAsia"/>
        </w:rPr>
        <w:t>.</w:t>
      </w:r>
    </w:p>
    <w:p w:rsidR="00D0509C" w:rsidRPr="0015065D" w:rsidRDefault="00EA57C0" w:rsidP="00D0509C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38" w:name="_Toc5283328"/>
      <w:r w:rsidR="00D0509C" w:rsidRPr="0015065D">
        <w:rPr>
          <w:rFonts w:ascii="맑은 고딕" w:eastAsia="맑은 고딕" w:hAnsi="맑은 고딕" w:hint="eastAsia"/>
        </w:rPr>
        <w:lastRenderedPageBreak/>
        <w:t>위치확인</w:t>
      </w:r>
      <w:bookmarkEnd w:id="38"/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39" w:name="_Toc5283329"/>
      <w:r w:rsidRPr="0015065D">
        <w:rPr>
          <w:rFonts w:ascii="맑은 고딕" w:eastAsia="맑은 고딕" w:hAnsi="맑은 고딕" w:hint="eastAsia"/>
        </w:rPr>
        <w:t>행위자</w:t>
      </w:r>
      <w:bookmarkEnd w:id="39"/>
    </w:p>
    <w:p w:rsidR="0015559C" w:rsidRPr="003412B2" w:rsidRDefault="00FE1468" w:rsidP="0015559C">
      <w:pPr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</w:t>
      </w:r>
      <w:r w:rsidR="00392675">
        <w:rPr>
          <w:rFonts w:ascii="맑은 고딕" w:eastAsia="맑은 고딕" w:hAnsi="맑은 고딕"/>
        </w:rPr>
        <w:t>ser</w:t>
      </w:r>
      <w:r>
        <w:rPr>
          <w:rFonts w:ascii="맑은 고딕" w:eastAsia="맑은 고딕" w:hAnsi="맑은 고딕"/>
        </w:rPr>
        <w:t>(initiator)</w:t>
      </w:r>
      <w:r w:rsidR="00C66E9C">
        <w:rPr>
          <w:rFonts w:ascii="맑은 고딕" w:eastAsia="맑은 고딕" w:hAnsi="맑은 고딕"/>
        </w:rPr>
        <w:t>, S</w:t>
      </w:r>
      <w:r w:rsidRPr="003412B2">
        <w:rPr>
          <w:rFonts w:ascii="맑은 고딕" w:eastAsia="맑은 고딕" w:hAnsi="맑은 고딕"/>
        </w:rPr>
        <w:t>erver</w:t>
      </w:r>
      <w:r>
        <w:rPr>
          <w:rFonts w:ascii="맑은 고딕" w:eastAsia="맑은 고딕" w:hAnsi="맑은 고딕"/>
        </w:rPr>
        <w:t>(supporter)</w:t>
      </w:r>
    </w:p>
    <w:p w:rsidR="00E25350" w:rsidRPr="0015559C" w:rsidRDefault="00E25350" w:rsidP="00E25350">
      <w:pPr>
        <w:pStyle w:val="3"/>
        <w:spacing w:before="180" w:after="180"/>
        <w:rPr>
          <w:rFonts w:ascii="맑은 고딕" w:eastAsia="맑은 고딕" w:hAnsi="맑은 고딕"/>
        </w:rPr>
      </w:pPr>
      <w:bookmarkStart w:id="40" w:name="_Toc5283330"/>
      <w:r w:rsidRPr="0015559C">
        <w:rPr>
          <w:rFonts w:ascii="맑은 고딕" w:eastAsia="맑은 고딕" w:hAnsi="맑은 고딕" w:hint="eastAsia"/>
        </w:rPr>
        <w:t>사전조건</w:t>
      </w:r>
      <w:bookmarkEnd w:id="40"/>
    </w:p>
    <w:p w:rsidR="0015559C" w:rsidRPr="0015559C" w:rsidRDefault="0015559C" w:rsidP="0015559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15559C">
        <w:rPr>
          <w:rFonts w:ascii="맑은 고딕" w:eastAsia="맑은 고딕" w:hAnsi="맑은 고딕" w:hint="eastAsia"/>
        </w:rPr>
        <w:t>서버에 사용자와 도어락이 등록되어 있어야 하고,</w:t>
      </w:r>
      <w:r w:rsidRPr="0015559C">
        <w:rPr>
          <w:rFonts w:ascii="맑은 고딕" w:eastAsia="맑은 고딕" w:hAnsi="맑은 고딕"/>
        </w:rPr>
        <w:t xml:space="preserve"> </w:t>
      </w:r>
      <w:r w:rsidRPr="0015559C">
        <w:rPr>
          <w:rFonts w:ascii="맑은 고딕" w:eastAsia="맑은 고딕" w:hAnsi="맑은 고딕" w:hint="eastAsia"/>
        </w:rPr>
        <w:t>사용자는 로그인을 완료해아 한다.</w:t>
      </w:r>
    </w:p>
    <w:p w:rsidR="003B0093" w:rsidRPr="0015065D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41" w:name="_Toc5283331"/>
      <w:r w:rsidRPr="0015065D">
        <w:rPr>
          <w:rFonts w:ascii="맑은 고딕" w:eastAsia="맑은 고딕" w:hAnsi="맑은 고딕" w:hint="eastAsia"/>
        </w:rPr>
        <w:t>이벤트</w:t>
      </w:r>
      <w:r w:rsidR="00E552F3">
        <w:rPr>
          <w:rFonts w:ascii="맑은 고딕" w:eastAsia="맑은 고딕" w:hAnsi="맑은 고딕" w:hint="eastAsia"/>
        </w:rPr>
        <w:t xml:space="preserve"> </w:t>
      </w:r>
      <w:r w:rsidRPr="0015065D">
        <w:rPr>
          <w:rFonts w:ascii="맑은 고딕" w:eastAsia="맑은 고딕" w:hAnsi="맑은 고딕" w:hint="eastAsia"/>
        </w:rPr>
        <w:t>조건</w:t>
      </w:r>
      <w:bookmarkEnd w:id="41"/>
    </w:p>
    <w:p w:rsidR="0015559C" w:rsidRPr="0015065D" w:rsidRDefault="0015559C" w:rsidP="0015559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진입 </w:t>
      </w:r>
      <w:r w:rsidRPr="0015065D">
        <w:rPr>
          <w:rFonts w:ascii="맑은 고딕" w:eastAsia="맑은 고딕" w:hAnsi="맑은 고딕" w:hint="eastAsia"/>
        </w:rPr>
        <w:t>조건</w:t>
      </w:r>
    </w:p>
    <w:p w:rsidR="009F5B9F" w:rsidRPr="0015559C" w:rsidRDefault="003412B2" w:rsidP="0015559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위치확인 할 도어락을 선택한다.</w:t>
      </w:r>
    </w:p>
    <w:p w:rsidR="00E552F3" w:rsidRPr="0015065D" w:rsidRDefault="00E552F3" w:rsidP="00E552F3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AC53BF" w:rsidRPr="0015065D" w:rsidRDefault="003412B2" w:rsidP="00E552F3">
      <w:pPr>
        <w:numPr>
          <w:ilvl w:val="0"/>
          <w:numId w:val="37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 w:hint="eastAsia"/>
        </w:rPr>
        <w:t>에 저장된 도어락의 위치를 받아온다.</w:t>
      </w:r>
    </w:p>
    <w:p w:rsidR="00AC53BF" w:rsidRPr="0015065D" w:rsidRDefault="003412B2" w:rsidP="00E552F3">
      <w:pPr>
        <w:numPr>
          <w:ilvl w:val="0"/>
          <w:numId w:val="37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어플리케이션은 서버에서 받아온 위치를 보여준다.</w:t>
      </w:r>
    </w:p>
    <w:p w:rsidR="00E552F3" w:rsidRPr="0015065D" w:rsidRDefault="00E552F3" w:rsidP="00E552F3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E552F3" w:rsidRPr="0015065D" w:rsidRDefault="003412B2" w:rsidP="00E552F3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위치 확인이 완료되면 메인화면으로 이동한다.</w:t>
      </w:r>
    </w:p>
    <w:p w:rsidR="00E552F3" w:rsidRPr="0015065D" w:rsidRDefault="00E552F3" w:rsidP="00E552F3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대체 흐름</w:t>
      </w:r>
    </w:p>
    <w:p w:rsidR="00E552F3" w:rsidRPr="0015559C" w:rsidRDefault="003412B2" w:rsidP="00E552F3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잘못된 </w:t>
      </w:r>
      <w:r w:rsidR="006D0D51">
        <w:rPr>
          <w:rFonts w:ascii="맑은 고딕" w:hAnsi="맑은 고딕" w:hint="eastAsia"/>
        </w:rPr>
        <w:t xml:space="preserve">위치정보를 받아올경우 </w:t>
      </w:r>
      <w:r>
        <w:rPr>
          <w:rFonts w:ascii="맑은 고딕" w:hAnsi="맑은 고딕" w:hint="eastAsia"/>
        </w:rPr>
        <w:t>에러 메시지를 출력한다.</w:t>
      </w:r>
    </w:p>
    <w:p w:rsidR="00E552F3" w:rsidRPr="003412B2" w:rsidRDefault="003B0093" w:rsidP="00E552F3">
      <w:pPr>
        <w:pStyle w:val="3"/>
        <w:spacing w:before="180" w:after="180"/>
        <w:rPr>
          <w:rFonts w:ascii="맑은 고딕" w:eastAsia="맑은 고딕" w:hAnsi="맑은 고딕"/>
        </w:rPr>
      </w:pPr>
      <w:bookmarkStart w:id="42" w:name="_Toc5283332"/>
      <w:r w:rsidRPr="003412B2">
        <w:rPr>
          <w:rFonts w:ascii="맑은 고딕" w:eastAsia="맑은 고딕" w:hAnsi="맑은 고딕" w:hint="eastAsia"/>
        </w:rPr>
        <w:t>후행조건</w:t>
      </w:r>
      <w:bookmarkEnd w:id="42"/>
    </w:p>
    <w:p w:rsidR="003412B2" w:rsidRPr="003412B2" w:rsidRDefault="003412B2" w:rsidP="003412B2">
      <w:pPr>
        <w:numPr>
          <w:ilvl w:val="0"/>
          <w:numId w:val="4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어플리케이션에 도어락의 위치를 보여준다.</w:t>
      </w:r>
    </w:p>
    <w:p w:rsidR="00D0509C" w:rsidRPr="0015065D" w:rsidRDefault="00EA57C0" w:rsidP="00D0509C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43" w:name="_Toc5283333"/>
      <w:r w:rsidR="00D0509C" w:rsidRPr="0015065D">
        <w:rPr>
          <w:rFonts w:ascii="맑은 고딕" w:eastAsia="맑은 고딕" w:hAnsi="맑은 고딕" w:hint="eastAsia"/>
        </w:rPr>
        <w:lastRenderedPageBreak/>
        <w:t>데이터 암호화</w:t>
      </w:r>
      <w:bookmarkEnd w:id="43"/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44" w:name="_Toc5283334"/>
      <w:r w:rsidRPr="0015065D">
        <w:rPr>
          <w:rFonts w:ascii="맑은 고딕" w:eastAsia="맑은 고딕" w:hAnsi="맑은 고딕" w:hint="eastAsia"/>
        </w:rPr>
        <w:t>행위자</w:t>
      </w:r>
      <w:bookmarkEnd w:id="44"/>
    </w:p>
    <w:p w:rsidR="003412B2" w:rsidRPr="003412B2" w:rsidRDefault="003412B2" w:rsidP="003412B2">
      <w:pPr>
        <w:ind w:leftChars="602" w:left="1204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Server</w:t>
      </w:r>
      <w:r w:rsidR="00FE1468">
        <w:rPr>
          <w:rFonts w:ascii="맑은 고딕" w:eastAsia="맑은 고딕" w:hAnsi="맑은 고딕"/>
        </w:rPr>
        <w:t>(initiator)</w:t>
      </w:r>
      <w:r>
        <w:rPr>
          <w:rFonts w:ascii="맑은 고딕" w:eastAsia="맑은 고딕" w:hAnsi="맑은 고딕"/>
        </w:rPr>
        <w:t xml:space="preserve">, </w:t>
      </w:r>
      <w:r w:rsidR="00053FEE">
        <w:rPr>
          <w:rFonts w:ascii="맑은 고딕" w:eastAsia="맑은 고딕" w:hAnsi="맑은 고딕"/>
        </w:rPr>
        <w:t>U</w:t>
      </w:r>
      <w:r w:rsidR="00FE1468">
        <w:rPr>
          <w:rFonts w:ascii="맑은 고딕" w:eastAsia="맑은 고딕" w:hAnsi="맑은 고딕"/>
        </w:rPr>
        <w:t>ser(supporter)</w:t>
      </w:r>
    </w:p>
    <w:p w:rsidR="009F5B9F" w:rsidRDefault="00E25350" w:rsidP="00E25350">
      <w:pPr>
        <w:pStyle w:val="3"/>
        <w:spacing w:before="180" w:after="180"/>
        <w:rPr>
          <w:rFonts w:ascii="맑은 고딕" w:eastAsia="맑은 고딕" w:hAnsi="맑은 고딕"/>
        </w:rPr>
      </w:pPr>
      <w:bookmarkStart w:id="45" w:name="_Toc5283335"/>
      <w:r w:rsidRPr="003412B2">
        <w:rPr>
          <w:rFonts w:ascii="맑은 고딕" w:eastAsia="맑은 고딕" w:hAnsi="맑은 고딕" w:hint="eastAsia"/>
        </w:rPr>
        <w:t>사전조건</w:t>
      </w:r>
      <w:bookmarkEnd w:id="45"/>
    </w:p>
    <w:p w:rsidR="003412B2" w:rsidRPr="0040228C" w:rsidRDefault="0040228C" w:rsidP="003412B2">
      <w:pPr>
        <w:numPr>
          <w:ilvl w:val="0"/>
          <w:numId w:val="4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발급을 받을 도어락에 사용자가 등록되어 있어야 한다.</w:t>
      </w:r>
    </w:p>
    <w:p w:rsidR="00F70EDE" w:rsidRPr="0040228C" w:rsidRDefault="003B0093" w:rsidP="0040228C">
      <w:pPr>
        <w:pStyle w:val="3"/>
        <w:spacing w:before="180" w:after="180"/>
        <w:rPr>
          <w:rFonts w:ascii="맑은 고딕" w:eastAsia="맑은 고딕" w:hAnsi="맑은 고딕"/>
        </w:rPr>
      </w:pPr>
      <w:bookmarkStart w:id="46" w:name="_Toc5283336"/>
      <w:r w:rsidRPr="0015065D">
        <w:rPr>
          <w:rFonts w:ascii="맑은 고딕" w:eastAsia="맑은 고딕" w:hAnsi="맑은 고딕" w:hint="eastAsia"/>
        </w:rPr>
        <w:t>이벤트흐름</w:t>
      </w:r>
      <w:bookmarkEnd w:id="46"/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진입 </w:t>
      </w:r>
      <w:r w:rsidRPr="0015065D">
        <w:rPr>
          <w:rFonts w:ascii="맑은 고딕" w:eastAsia="맑은 고딕" w:hAnsi="맑은 고딕" w:hint="eastAsia"/>
        </w:rPr>
        <w:t>조건</w:t>
      </w:r>
    </w:p>
    <w:p w:rsidR="009F5B9F" w:rsidRPr="0040228C" w:rsidRDefault="0040228C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어플리케이션으로부터 도어락 키를 요청받는다.</w:t>
      </w:r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AC53BF" w:rsidRPr="0015065D" w:rsidRDefault="00AC53BF" w:rsidP="00F70EDE">
      <w:pPr>
        <w:numPr>
          <w:ilvl w:val="0"/>
          <w:numId w:val="38"/>
        </w:numPr>
        <w:ind w:left="1942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도어락 키(</w:t>
      </w:r>
      <w:r w:rsidRPr="0015065D">
        <w:rPr>
          <w:rFonts w:ascii="맑은 고딕" w:eastAsia="맑은 고딕" w:hAnsi="맑은 고딕"/>
        </w:rPr>
        <w:t>data)</w:t>
      </w:r>
      <w:r w:rsidRPr="0015065D">
        <w:rPr>
          <w:rFonts w:ascii="맑은 고딕" w:eastAsia="맑은 고딕" w:hAnsi="맑은 고딕" w:hint="eastAsia"/>
        </w:rPr>
        <w:t>를 생성한다.</w:t>
      </w:r>
    </w:p>
    <w:p w:rsidR="00AC53BF" w:rsidRPr="0015065D" w:rsidRDefault="00AC53BF" w:rsidP="00F70EDE">
      <w:pPr>
        <w:numPr>
          <w:ilvl w:val="0"/>
          <w:numId w:val="38"/>
        </w:numPr>
        <w:ind w:left="1942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평문 블록을 블록 암호 알고리즘으로 암호화한다.</w:t>
      </w:r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F70EDE" w:rsidRPr="0040228C" w:rsidRDefault="0040228C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j</w:t>
      </w:r>
      <w:r>
        <w:rPr>
          <w:rFonts w:ascii="맑은 고딕" w:hAnsi="맑은 고딕"/>
        </w:rPr>
        <w:t>son</w:t>
      </w:r>
      <w:r>
        <w:rPr>
          <w:rFonts w:ascii="맑은 고딕" w:hAnsi="맑은 고딕" w:hint="eastAsia"/>
        </w:rPr>
        <w:t xml:space="preserve">형태로 암호화된 </w:t>
      </w:r>
      <w:r>
        <w:rPr>
          <w:rFonts w:ascii="맑은 고딕" w:hAnsi="맑은 고딕"/>
        </w:rPr>
        <w:t>data</w:t>
      </w:r>
      <w:r>
        <w:rPr>
          <w:rFonts w:ascii="맑은 고딕" w:hAnsi="맑은 고딕" w:hint="eastAsia"/>
        </w:rPr>
        <w:t>를 출력한다.</w:t>
      </w:r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대체 흐름</w:t>
      </w:r>
    </w:p>
    <w:p w:rsidR="00F70EDE" w:rsidRPr="0040228C" w:rsidRDefault="00E2481C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트렌잭</w:t>
      </w:r>
      <w:r w:rsidR="0040228C">
        <w:rPr>
          <w:rFonts w:ascii="맑은 고딕" w:hAnsi="맑은 고딕" w:hint="eastAsia"/>
        </w:rPr>
        <w:t xml:space="preserve">션에 문제가 생길 경우 에러메세지를 출력하고 </w:t>
      </w:r>
      <w:r w:rsidR="0040228C">
        <w:rPr>
          <w:rFonts w:ascii="맑은 고딕" w:hAnsi="맑은 고딕"/>
        </w:rPr>
        <w:t>rollback</w:t>
      </w:r>
      <w:r w:rsidR="0040228C">
        <w:rPr>
          <w:rFonts w:ascii="맑은 고딕" w:hAnsi="맑은 고딕" w:hint="eastAsia"/>
        </w:rPr>
        <w:t>한다.</w:t>
      </w:r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47" w:name="_Toc5283337"/>
      <w:r w:rsidRPr="0015065D">
        <w:rPr>
          <w:rFonts w:ascii="맑은 고딕" w:eastAsia="맑은 고딕" w:hAnsi="맑은 고딕" w:hint="eastAsia"/>
        </w:rPr>
        <w:t>후행조건</w:t>
      </w:r>
      <w:bookmarkEnd w:id="47"/>
    </w:p>
    <w:p w:rsidR="0040228C" w:rsidRPr="0040228C" w:rsidRDefault="0040228C" w:rsidP="0040228C">
      <w:pPr>
        <w:numPr>
          <w:ilvl w:val="0"/>
          <w:numId w:val="4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서버에 암호화된 데이터가 저장된다.</w:t>
      </w:r>
    </w:p>
    <w:p w:rsidR="00D0509C" w:rsidRPr="0015065D" w:rsidRDefault="00EA57C0" w:rsidP="00D0509C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48" w:name="_Toc5283338"/>
      <w:r w:rsidR="00D0509C" w:rsidRPr="0015065D">
        <w:rPr>
          <w:rFonts w:ascii="맑은 고딕" w:eastAsia="맑은 고딕" w:hAnsi="맑은 고딕" w:hint="eastAsia"/>
        </w:rPr>
        <w:lastRenderedPageBreak/>
        <w:t>잠금장치제어</w:t>
      </w:r>
      <w:bookmarkEnd w:id="48"/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49" w:name="_Toc5283339"/>
      <w:r w:rsidRPr="0015065D">
        <w:rPr>
          <w:rFonts w:ascii="맑은 고딕" w:eastAsia="맑은 고딕" w:hAnsi="맑은 고딕" w:hint="eastAsia"/>
        </w:rPr>
        <w:t>행위자</w:t>
      </w:r>
      <w:bookmarkEnd w:id="49"/>
    </w:p>
    <w:p w:rsidR="003412B2" w:rsidRPr="0040228C" w:rsidRDefault="003412B2" w:rsidP="003412B2">
      <w:pPr>
        <w:ind w:leftChars="602" w:left="1204"/>
        <w:rPr>
          <w:rFonts w:ascii="맑은 고딕" w:eastAsia="맑은 고딕" w:hAnsi="맑은 고딕"/>
        </w:rPr>
      </w:pPr>
      <w:r w:rsidRPr="0040228C">
        <w:rPr>
          <w:rFonts w:ascii="맑은 고딕" w:eastAsia="맑은 고딕" w:hAnsi="맑은 고딕"/>
        </w:rPr>
        <w:t>Server</w:t>
      </w:r>
      <w:r w:rsidR="00FE1468">
        <w:rPr>
          <w:rFonts w:ascii="맑은 고딕" w:eastAsia="맑은 고딕" w:hAnsi="맑은 고딕"/>
        </w:rPr>
        <w:t>(initiator)</w:t>
      </w:r>
      <w:r w:rsidR="00C66E9C">
        <w:rPr>
          <w:rFonts w:ascii="맑은 고딕" w:eastAsia="맑은 고딕" w:hAnsi="맑은 고딕"/>
        </w:rPr>
        <w:t>, C</w:t>
      </w:r>
      <w:r w:rsidRPr="0040228C">
        <w:rPr>
          <w:rFonts w:ascii="맑은 고딕" w:eastAsia="맑은 고딕" w:hAnsi="맑은 고딕"/>
        </w:rPr>
        <w:t>lient</w:t>
      </w:r>
      <w:r w:rsidR="00FE1468">
        <w:rPr>
          <w:rFonts w:ascii="맑은 고딕" w:eastAsia="맑은 고딕" w:hAnsi="맑은 고딕"/>
        </w:rPr>
        <w:t>(supporter)</w:t>
      </w:r>
    </w:p>
    <w:p w:rsidR="009F5B9F" w:rsidRDefault="00E25350" w:rsidP="00E25350">
      <w:pPr>
        <w:pStyle w:val="3"/>
        <w:spacing w:before="180" w:after="180"/>
        <w:rPr>
          <w:rFonts w:ascii="맑은 고딕" w:eastAsia="맑은 고딕" w:hAnsi="맑은 고딕"/>
        </w:rPr>
      </w:pPr>
      <w:bookmarkStart w:id="50" w:name="_Toc5283340"/>
      <w:r w:rsidRPr="003412B2">
        <w:rPr>
          <w:rFonts w:ascii="맑은 고딕" w:eastAsia="맑은 고딕" w:hAnsi="맑은 고딕" w:hint="eastAsia"/>
        </w:rPr>
        <w:t>사전조건</w:t>
      </w:r>
      <w:bookmarkEnd w:id="50"/>
      <w:r w:rsidR="008850E1">
        <w:rPr>
          <w:rFonts w:ascii="맑은 고딕" w:eastAsia="맑은 고딕" w:hAnsi="맑은 고딕" w:hint="eastAsia"/>
        </w:rPr>
        <w:t xml:space="preserve"> </w:t>
      </w:r>
    </w:p>
    <w:p w:rsidR="003412B2" w:rsidRPr="0040228C" w:rsidRDefault="0040228C" w:rsidP="003412B2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40228C">
        <w:rPr>
          <w:rFonts w:ascii="맑은 고딕" w:eastAsia="맑은 고딕" w:hAnsi="맑은 고딕" w:hint="eastAsia"/>
        </w:rPr>
        <w:t xml:space="preserve">발급된 </w:t>
      </w:r>
      <w:r w:rsidRPr="0040228C">
        <w:rPr>
          <w:rFonts w:ascii="맑은 고딕" w:eastAsia="맑은 고딕" w:hAnsi="맑은 고딕"/>
        </w:rPr>
        <w:t>QR</w:t>
      </w:r>
      <w:r w:rsidRPr="0040228C">
        <w:rPr>
          <w:rFonts w:ascii="맑은 고딕" w:eastAsia="맑은 고딕" w:hAnsi="맑은 고딕" w:hint="eastAsia"/>
        </w:rPr>
        <w:t>코드에 대한 데이터가 서버에 저장되어 있어야한다.</w:t>
      </w:r>
    </w:p>
    <w:p w:rsidR="003B0093" w:rsidRPr="0015065D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51" w:name="_Toc5283341"/>
      <w:r w:rsidRPr="0015065D">
        <w:rPr>
          <w:rFonts w:ascii="맑은 고딕" w:eastAsia="맑은 고딕" w:hAnsi="맑은 고딕" w:hint="eastAsia"/>
        </w:rPr>
        <w:t>이벤트흐름</w:t>
      </w:r>
      <w:bookmarkEnd w:id="51"/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진입 </w:t>
      </w:r>
      <w:r w:rsidRPr="0015065D">
        <w:rPr>
          <w:rFonts w:ascii="맑은 고딕" w:eastAsia="맑은 고딕" w:hAnsi="맑은 고딕" w:hint="eastAsia"/>
        </w:rPr>
        <w:t>조건</w:t>
      </w:r>
    </w:p>
    <w:p w:rsidR="00F70EDE" w:rsidRPr="0040228C" w:rsidRDefault="00561F5D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카메라에 Q</w:t>
      </w:r>
      <w:r>
        <w:rPr>
          <w:rFonts w:ascii="맑은 고딕" w:hAnsi="맑은 고딕"/>
        </w:rPr>
        <w:t>R</w:t>
      </w:r>
      <w:r>
        <w:rPr>
          <w:rFonts w:ascii="맑은 고딕" w:hAnsi="맑은 고딕" w:hint="eastAsia"/>
        </w:rPr>
        <w:t>코드를 인식시킨다.</w:t>
      </w:r>
    </w:p>
    <w:p w:rsidR="00F70EDE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561F5D" w:rsidRPr="00561F5D" w:rsidRDefault="00561F5D" w:rsidP="00561F5D">
      <w:pPr>
        <w:numPr>
          <w:ilvl w:val="0"/>
          <w:numId w:val="39"/>
        </w:numPr>
        <w:ind w:left="1942"/>
        <w:rPr>
          <w:rFonts w:ascii="맑은 고딕" w:eastAsia="맑은 고딕" w:hAnsi="맑은 고딕"/>
        </w:rPr>
      </w:pPr>
      <w:r w:rsidRPr="00561F5D">
        <w:rPr>
          <w:rFonts w:ascii="맑은 고딕" w:eastAsia="맑은 고딕" w:hAnsi="맑은 고딕"/>
        </w:rPr>
        <w:t>Was</w:t>
      </w:r>
      <w:r w:rsidRPr="00561F5D">
        <w:rPr>
          <w:rFonts w:ascii="맑은 고딕" w:eastAsia="맑은 고딕" w:hAnsi="맑은 고딕" w:hint="eastAsia"/>
        </w:rPr>
        <w:t xml:space="preserve">에 </w:t>
      </w:r>
      <w:r w:rsidRPr="00561F5D">
        <w:rPr>
          <w:rFonts w:ascii="맑은 고딕" w:eastAsia="맑은 고딕" w:hAnsi="맑은 고딕"/>
        </w:rPr>
        <w:t>QR</w:t>
      </w:r>
      <w:r w:rsidRPr="00561F5D">
        <w:rPr>
          <w:rFonts w:ascii="맑은 고딕" w:eastAsia="맑은 고딕" w:hAnsi="맑은 고딕" w:hint="eastAsia"/>
        </w:rPr>
        <w:t>에서 d</w:t>
      </w:r>
      <w:r w:rsidRPr="00561F5D">
        <w:rPr>
          <w:rFonts w:ascii="맑은 고딕" w:eastAsia="맑은 고딕" w:hAnsi="맑은 고딕"/>
        </w:rPr>
        <w:t>ecode</w:t>
      </w:r>
      <w:r w:rsidRPr="00561F5D">
        <w:rPr>
          <w:rFonts w:ascii="맑은 고딕" w:eastAsia="맑은 고딕" w:hAnsi="맑은 고딕" w:hint="eastAsia"/>
        </w:rPr>
        <w:t>된 데이터를 전송한다.</w:t>
      </w:r>
    </w:p>
    <w:p w:rsidR="00AC53BF" w:rsidRDefault="00CA4918" w:rsidP="00F70EDE">
      <w:pPr>
        <w:numPr>
          <w:ilvl w:val="0"/>
          <w:numId w:val="39"/>
        </w:numPr>
        <w:ind w:left="1942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Was</w:t>
      </w:r>
      <w:r w:rsidRPr="0015065D">
        <w:rPr>
          <w:rFonts w:ascii="맑은 고딕" w:eastAsia="맑은 고딕" w:hAnsi="맑은 고딕" w:hint="eastAsia"/>
        </w:rPr>
        <w:t>는 암호화 블록을 블록 암호 알고리즘으로 복호화한다.</w:t>
      </w:r>
    </w:p>
    <w:p w:rsidR="00561F5D" w:rsidRPr="0015065D" w:rsidRDefault="00561F5D" w:rsidP="00F70EDE">
      <w:pPr>
        <w:numPr>
          <w:ilvl w:val="0"/>
          <w:numId w:val="39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암호화된 데이터와 복호화된 데이터를 비교한다.</w:t>
      </w:r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F70EDE" w:rsidRPr="0015065D" w:rsidRDefault="00E2481C" w:rsidP="00F70EDE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문이 열린 경우 종료된다. </w:t>
      </w:r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대체 흐름</w:t>
      </w:r>
    </w:p>
    <w:p w:rsidR="00F70EDE" w:rsidRPr="0040228C" w:rsidRDefault="00561F5D" w:rsidP="00F70EDE">
      <w:pPr>
        <w:pStyle w:val="others"/>
        <w:rPr>
          <w:rFonts w:ascii="맑은 고딕" w:hAnsi="맑은 고딕"/>
        </w:rPr>
      </w:pPr>
      <w:r>
        <w:rPr>
          <w:rFonts w:ascii="맑은 고딕" w:hAnsi="맑은 고딕"/>
        </w:rPr>
        <w:t>N</w:t>
      </w:r>
      <w:r>
        <w:rPr>
          <w:rFonts w:ascii="맑은 고딕" w:hAnsi="맑은 고딕" w:hint="eastAsia"/>
        </w:rPr>
        <w:t>회 이상 잘못 입력 시 경고 알람을 띄워준다</w:t>
      </w:r>
      <w:r>
        <w:rPr>
          <w:rFonts w:ascii="맑은 고딕" w:hAnsi="맑은 고딕"/>
        </w:rPr>
        <w:t>.</w:t>
      </w:r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52" w:name="_Toc5283342"/>
      <w:r w:rsidRPr="0015065D">
        <w:rPr>
          <w:rFonts w:ascii="맑은 고딕" w:eastAsia="맑은 고딕" w:hAnsi="맑은 고딕" w:hint="eastAsia"/>
        </w:rPr>
        <w:t>후행조건</w:t>
      </w:r>
      <w:bookmarkEnd w:id="52"/>
    </w:p>
    <w:p w:rsidR="00561F5D" w:rsidRPr="00561F5D" w:rsidRDefault="00561F5D" w:rsidP="00561F5D">
      <w:pPr>
        <w:numPr>
          <w:ilvl w:val="0"/>
          <w:numId w:val="43"/>
        </w:numPr>
      </w:pPr>
      <w:r w:rsidRPr="00561F5D">
        <w:rPr>
          <w:rFonts w:ascii="맑은 고딕" w:eastAsia="맑은 고딕" w:hAnsi="맑은 고딕" w:hint="eastAsia"/>
        </w:rPr>
        <w:t>도어락의 잠금이 해제된다</w:t>
      </w:r>
      <w:r>
        <w:rPr>
          <w:rFonts w:hint="eastAsia"/>
        </w:rPr>
        <w:t>.</w:t>
      </w:r>
    </w:p>
    <w:p w:rsidR="00D0509C" w:rsidRPr="0015065D" w:rsidRDefault="00EA57C0" w:rsidP="00D0509C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53" w:name="_Toc5283343"/>
      <w:r w:rsidR="00F752B9">
        <w:rPr>
          <w:rFonts w:ascii="맑은 고딕" w:eastAsia="맑은 고딕" w:hAnsi="맑은 고딕" w:hint="eastAsia"/>
        </w:rPr>
        <w:lastRenderedPageBreak/>
        <w:t xml:space="preserve">도어락 </w:t>
      </w:r>
      <w:r w:rsidR="00F752B9">
        <w:rPr>
          <w:rFonts w:ascii="맑은 고딕" w:eastAsia="맑은 고딕" w:hAnsi="맑은 고딕"/>
        </w:rPr>
        <w:t>QR</w:t>
      </w:r>
      <w:r w:rsidR="00F752B9">
        <w:rPr>
          <w:rFonts w:ascii="맑은 고딕" w:eastAsia="맑은 고딕" w:hAnsi="맑은 고딕" w:hint="eastAsia"/>
        </w:rPr>
        <w:t xml:space="preserve">코드 </w:t>
      </w:r>
      <w:r w:rsidRPr="0015065D">
        <w:rPr>
          <w:rFonts w:ascii="맑은 고딕" w:eastAsia="맑은 고딕" w:hAnsi="맑은 고딕" w:hint="eastAsia"/>
        </w:rPr>
        <w:t>데이터관리</w:t>
      </w:r>
      <w:bookmarkEnd w:id="53"/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54" w:name="_Toc5283344"/>
      <w:r w:rsidRPr="0015065D">
        <w:rPr>
          <w:rFonts w:ascii="맑은 고딕" w:eastAsia="맑은 고딕" w:hAnsi="맑은 고딕" w:hint="eastAsia"/>
        </w:rPr>
        <w:t>행위자</w:t>
      </w:r>
      <w:bookmarkEnd w:id="54"/>
    </w:p>
    <w:p w:rsidR="003412B2" w:rsidRPr="00561F5D" w:rsidRDefault="00FE1468" w:rsidP="0040228C">
      <w:pPr>
        <w:ind w:leftChars="602" w:left="1204"/>
        <w:rPr>
          <w:rFonts w:ascii="맑은 고딕" w:eastAsia="맑은 고딕" w:hAnsi="맑은 고딕"/>
        </w:rPr>
      </w:pPr>
      <w:r w:rsidRPr="00561F5D">
        <w:rPr>
          <w:rFonts w:ascii="맑은 고딕" w:eastAsia="맑은 고딕" w:hAnsi="맑은 고딕"/>
        </w:rPr>
        <w:t>Server</w:t>
      </w:r>
      <w:r>
        <w:rPr>
          <w:rFonts w:ascii="맑은 고딕" w:eastAsia="맑은 고딕" w:hAnsi="맑은 고딕"/>
        </w:rPr>
        <w:t>(initiator)</w:t>
      </w:r>
      <w:r w:rsidRPr="00561F5D">
        <w:rPr>
          <w:rFonts w:ascii="맑은 고딕" w:eastAsia="맑은 고딕" w:hAnsi="맑은 고딕"/>
        </w:rPr>
        <w:t xml:space="preserve">, </w:t>
      </w:r>
      <w:r w:rsidR="00C66E9C">
        <w:rPr>
          <w:rFonts w:ascii="맑은 고딕" w:eastAsia="맑은 고딕" w:hAnsi="맑은 고딕" w:hint="eastAsia"/>
        </w:rPr>
        <w:t>U</w:t>
      </w:r>
      <w:r w:rsidR="00F752B9">
        <w:rPr>
          <w:rFonts w:ascii="맑은 고딕" w:eastAsia="맑은 고딕" w:hAnsi="맑은 고딕"/>
        </w:rPr>
        <w:t>ser(supporter)</w:t>
      </w:r>
    </w:p>
    <w:p w:rsidR="00E25350" w:rsidRPr="00561F5D" w:rsidRDefault="00E25350" w:rsidP="00E25350">
      <w:pPr>
        <w:pStyle w:val="3"/>
        <w:spacing w:before="180" w:after="180"/>
        <w:rPr>
          <w:rFonts w:ascii="맑은 고딕" w:eastAsia="맑은 고딕" w:hAnsi="맑은 고딕"/>
        </w:rPr>
      </w:pPr>
      <w:bookmarkStart w:id="55" w:name="_Toc5283345"/>
      <w:r w:rsidRPr="00561F5D">
        <w:rPr>
          <w:rFonts w:ascii="맑은 고딕" w:eastAsia="맑은 고딕" w:hAnsi="맑은 고딕" w:hint="eastAsia"/>
        </w:rPr>
        <w:t>사전조건</w:t>
      </w:r>
      <w:bookmarkEnd w:id="55"/>
    </w:p>
    <w:p w:rsidR="0040228C" w:rsidRPr="00561F5D" w:rsidRDefault="00561F5D" w:rsidP="0040228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561F5D">
        <w:rPr>
          <w:rFonts w:ascii="맑은 고딕" w:eastAsia="맑은 고딕" w:hAnsi="맑은 고딕" w:hint="eastAsia"/>
        </w:rPr>
        <w:t>Q</w:t>
      </w:r>
      <w:r w:rsidRPr="00561F5D">
        <w:rPr>
          <w:rFonts w:ascii="맑은 고딕" w:eastAsia="맑은 고딕" w:hAnsi="맑은 고딕"/>
        </w:rPr>
        <w:t>R</w:t>
      </w:r>
      <w:r w:rsidRPr="00561F5D">
        <w:rPr>
          <w:rFonts w:ascii="맑은 고딕" w:eastAsia="맑은 고딕" w:hAnsi="맑은 고딕" w:hint="eastAsia"/>
        </w:rPr>
        <w:t xml:space="preserve">코드가 </w:t>
      </w:r>
      <w:r w:rsidR="00FE1468" w:rsidRPr="00561F5D">
        <w:rPr>
          <w:rFonts w:ascii="맑은 고딕" w:eastAsia="맑은 고딕" w:hAnsi="맑은 고딕" w:hint="eastAsia"/>
        </w:rPr>
        <w:t>발급</w:t>
      </w:r>
      <w:r w:rsidR="00FE1468" w:rsidRPr="00561F5D">
        <w:rPr>
          <w:rFonts w:ascii="맑은 고딕" w:eastAsia="맑은 고딕" w:hAnsi="맑은 고딕"/>
        </w:rPr>
        <w:t>되어야</w:t>
      </w:r>
      <w:r w:rsidRPr="00561F5D">
        <w:rPr>
          <w:rFonts w:ascii="맑은 고딕" w:eastAsia="맑은 고딕" w:hAnsi="맑은 고딕" w:hint="eastAsia"/>
        </w:rPr>
        <w:t xml:space="preserve"> 한다.</w:t>
      </w:r>
    </w:p>
    <w:p w:rsidR="00F70EDE" w:rsidRPr="0040228C" w:rsidRDefault="003B0093" w:rsidP="0040228C">
      <w:pPr>
        <w:pStyle w:val="3"/>
        <w:spacing w:before="180" w:after="180"/>
        <w:rPr>
          <w:rFonts w:ascii="맑은 고딕" w:eastAsia="맑은 고딕" w:hAnsi="맑은 고딕"/>
        </w:rPr>
      </w:pPr>
      <w:bookmarkStart w:id="56" w:name="_Toc5283346"/>
      <w:r w:rsidRPr="0015065D">
        <w:rPr>
          <w:rFonts w:ascii="맑은 고딕" w:eastAsia="맑은 고딕" w:hAnsi="맑은 고딕" w:hint="eastAsia"/>
        </w:rPr>
        <w:t>이벤트흐름</w:t>
      </w:r>
      <w:bookmarkEnd w:id="56"/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진입 </w:t>
      </w:r>
      <w:r w:rsidRPr="0015065D">
        <w:rPr>
          <w:rFonts w:ascii="맑은 고딕" w:eastAsia="맑은 고딕" w:hAnsi="맑은 고딕" w:hint="eastAsia"/>
        </w:rPr>
        <w:t>조건</w:t>
      </w:r>
    </w:p>
    <w:p w:rsidR="00F70EDE" w:rsidRPr="0040228C" w:rsidRDefault="00960F10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QR코드 데이터 관리 </w:t>
      </w:r>
      <w:r w:rsidR="00561F5D">
        <w:rPr>
          <w:rFonts w:ascii="맑은 고딕" w:hAnsi="맑은 고딕" w:hint="eastAsia"/>
        </w:rPr>
        <w:t>쓰레드를 호출한다.</w:t>
      </w:r>
    </w:p>
    <w:p w:rsidR="00F70EDE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561F5D" w:rsidRPr="00561F5D" w:rsidRDefault="00561F5D" w:rsidP="00561F5D">
      <w:pPr>
        <w:numPr>
          <w:ilvl w:val="0"/>
          <w:numId w:val="40"/>
        </w:numPr>
        <w:ind w:left="1942"/>
        <w:rPr>
          <w:rFonts w:ascii="맑은 고딕" w:eastAsia="맑은 고딕" w:hAnsi="맑은 고딕"/>
        </w:rPr>
      </w:pPr>
      <w:r w:rsidRPr="00561F5D">
        <w:rPr>
          <w:rFonts w:ascii="맑은 고딕" w:eastAsia="맑은 고딕" w:hAnsi="맑은 고딕" w:hint="eastAsia"/>
        </w:rPr>
        <w:t>데이터 베이스에 접근한다.</w:t>
      </w:r>
    </w:p>
    <w:p w:rsidR="00561F5D" w:rsidRPr="0015065D" w:rsidRDefault="00561F5D" w:rsidP="00F70EDE">
      <w:pPr>
        <w:numPr>
          <w:ilvl w:val="0"/>
          <w:numId w:val="40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서버는 일정 시간이 지나면 Q</w:t>
      </w:r>
      <w:r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 w:hint="eastAsia"/>
        </w:rPr>
        <w:t>코드데이터를 삭제한다.</w:t>
      </w:r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F70EDE" w:rsidRPr="0015065D" w:rsidRDefault="00561F5D" w:rsidP="00F70EDE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쓰레드가 종료된다.</w:t>
      </w:r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대체 흐름</w:t>
      </w:r>
    </w:p>
    <w:p w:rsidR="00F70EDE" w:rsidRPr="00561F5D" w:rsidRDefault="00561F5D" w:rsidP="00561F5D">
      <w:pPr>
        <w:pStyle w:val="others"/>
      </w:pPr>
      <w:r w:rsidRPr="0015065D">
        <w:rPr>
          <w:rFonts w:hint="eastAsia"/>
        </w:rPr>
        <w:t>잠금이</w:t>
      </w:r>
      <w:r w:rsidRPr="0015065D">
        <w:rPr>
          <w:rFonts w:hint="eastAsia"/>
        </w:rPr>
        <w:t xml:space="preserve"> </w:t>
      </w:r>
      <w:r w:rsidRPr="0015065D">
        <w:rPr>
          <w:rFonts w:hint="eastAsia"/>
        </w:rPr>
        <w:t>해제된</w:t>
      </w:r>
      <w:r w:rsidRPr="0015065D">
        <w:rPr>
          <w:rFonts w:hint="eastAsia"/>
        </w:rPr>
        <w:t xml:space="preserve"> </w:t>
      </w:r>
      <w:r w:rsidRPr="0015065D">
        <w:rPr>
          <w:rFonts w:hint="eastAsia"/>
        </w:rPr>
        <w:t>경우</w:t>
      </w:r>
      <w:r w:rsidR="00E2481C">
        <w:rPr>
          <w:rFonts w:hint="eastAsia"/>
        </w:rPr>
        <w:t>엔</w:t>
      </w:r>
      <w:r w:rsidR="00E2481C">
        <w:rPr>
          <w:rFonts w:hint="eastAsia"/>
        </w:rPr>
        <w:t xml:space="preserve"> </w:t>
      </w:r>
      <w:r w:rsidR="00E2481C">
        <w:rPr>
          <w:rFonts w:hint="eastAsia"/>
        </w:rPr>
        <w:t>쓰레드에</w:t>
      </w:r>
      <w:r w:rsidR="00E2481C">
        <w:rPr>
          <w:rFonts w:hint="eastAsia"/>
        </w:rPr>
        <w:t xml:space="preserve"> </w:t>
      </w:r>
      <w:r w:rsidR="00E2481C">
        <w:rPr>
          <w:rFonts w:hint="eastAsia"/>
        </w:rPr>
        <w:t>상관</w:t>
      </w:r>
      <w:r w:rsidR="00E2481C">
        <w:rPr>
          <w:rFonts w:hint="eastAsia"/>
        </w:rPr>
        <w:t xml:space="preserve"> </w:t>
      </w:r>
      <w:r w:rsidR="00E2481C">
        <w:rPr>
          <w:rFonts w:hint="eastAsia"/>
        </w:rPr>
        <w:t>없이</w:t>
      </w:r>
      <w:r w:rsidRPr="0015065D">
        <w:rPr>
          <w:rFonts w:hint="eastAsia"/>
        </w:rPr>
        <w:t xml:space="preserve"> </w:t>
      </w:r>
      <w:r w:rsidRPr="0015065D">
        <w:t>QR</w:t>
      </w:r>
      <w:r w:rsidRPr="0015065D">
        <w:rPr>
          <w:rFonts w:hint="eastAsia"/>
        </w:rPr>
        <w:t>코드</w:t>
      </w:r>
      <w:r w:rsidRPr="0015065D">
        <w:rPr>
          <w:rFonts w:hint="eastAsia"/>
        </w:rPr>
        <w:t xml:space="preserve"> </w:t>
      </w:r>
      <w:r w:rsidRPr="0015065D">
        <w:rPr>
          <w:rFonts w:hint="eastAsia"/>
        </w:rPr>
        <w:t>정보를</w:t>
      </w:r>
      <w:r w:rsidRPr="0015065D">
        <w:rPr>
          <w:rFonts w:hint="eastAsia"/>
        </w:rPr>
        <w:t xml:space="preserve"> </w:t>
      </w:r>
      <w:r w:rsidRPr="0015065D">
        <w:rPr>
          <w:rFonts w:hint="eastAsia"/>
        </w:rPr>
        <w:t>삭제한다</w:t>
      </w:r>
      <w:r w:rsidRPr="0015065D">
        <w:rPr>
          <w:rFonts w:hint="eastAsia"/>
        </w:rPr>
        <w:t>.</w:t>
      </w:r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57" w:name="_Toc5283347"/>
      <w:r w:rsidRPr="0015065D">
        <w:rPr>
          <w:rFonts w:ascii="맑은 고딕" w:eastAsia="맑은 고딕" w:hAnsi="맑은 고딕" w:hint="eastAsia"/>
        </w:rPr>
        <w:t>후행조건</w:t>
      </w:r>
      <w:bookmarkEnd w:id="57"/>
    </w:p>
    <w:p w:rsidR="00561F5D" w:rsidRPr="00561F5D" w:rsidRDefault="00561F5D" w:rsidP="00561F5D">
      <w:pPr>
        <w:numPr>
          <w:ilvl w:val="0"/>
          <w:numId w:val="43"/>
        </w:numPr>
      </w:pPr>
      <w:r>
        <w:rPr>
          <w:rFonts w:ascii="맑은 고딕" w:eastAsia="맑은 고딕" w:hAnsi="맑은 고딕" w:hint="eastAsia"/>
        </w:rPr>
        <w:t>사용자 입출입 기록이 저장된다.</w:t>
      </w:r>
    </w:p>
    <w:p w:rsidR="00EA57C0" w:rsidRPr="0015065D" w:rsidRDefault="00EA57C0" w:rsidP="00EA57C0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58" w:name="_Toc5283348"/>
      <w:r w:rsidRPr="0015065D">
        <w:rPr>
          <w:rFonts w:ascii="맑은 고딕" w:eastAsia="맑은 고딕" w:hAnsi="맑은 고딕" w:hint="eastAsia"/>
        </w:rPr>
        <w:lastRenderedPageBreak/>
        <w:t>Q</w:t>
      </w:r>
      <w:r w:rsidRPr="0015065D">
        <w:rPr>
          <w:rFonts w:ascii="맑은 고딕" w:eastAsia="맑은 고딕" w:hAnsi="맑은 고딕"/>
        </w:rPr>
        <w:t>R</w:t>
      </w:r>
      <w:r w:rsidRPr="0015065D">
        <w:rPr>
          <w:rFonts w:ascii="맑은 고딕" w:eastAsia="맑은 고딕" w:hAnsi="맑은 고딕" w:hint="eastAsia"/>
        </w:rPr>
        <w:t>코드인식</w:t>
      </w:r>
      <w:bookmarkEnd w:id="58"/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59" w:name="_Toc5283349"/>
      <w:r w:rsidRPr="0015065D">
        <w:rPr>
          <w:rFonts w:ascii="맑은 고딕" w:eastAsia="맑은 고딕" w:hAnsi="맑은 고딕" w:hint="eastAsia"/>
        </w:rPr>
        <w:t>행위자</w:t>
      </w:r>
      <w:bookmarkEnd w:id="59"/>
    </w:p>
    <w:p w:rsidR="0040228C" w:rsidRPr="00383833" w:rsidRDefault="00F752B9" w:rsidP="0040228C">
      <w:pPr>
        <w:ind w:leftChars="602" w:left="1204"/>
        <w:rPr>
          <w:rFonts w:ascii="맑은 고딕" w:eastAsia="맑은 고딕" w:hAnsi="맑은 고딕"/>
        </w:rPr>
      </w:pPr>
      <w:r w:rsidRPr="00383833">
        <w:rPr>
          <w:rFonts w:ascii="맑은 고딕" w:eastAsia="맑은 고딕" w:hAnsi="맑은 고딕"/>
        </w:rPr>
        <w:t>U</w:t>
      </w:r>
      <w:r w:rsidR="00383833" w:rsidRPr="00383833">
        <w:rPr>
          <w:rFonts w:ascii="맑은 고딕" w:eastAsia="맑은 고딕" w:hAnsi="맑은 고딕"/>
        </w:rPr>
        <w:t>ser</w:t>
      </w:r>
      <w:r>
        <w:rPr>
          <w:rFonts w:ascii="맑은 고딕" w:eastAsia="맑은 고딕" w:hAnsi="맑은 고딕"/>
        </w:rPr>
        <w:t>(initiator)</w:t>
      </w:r>
      <w:r w:rsidR="00053FEE">
        <w:rPr>
          <w:rFonts w:ascii="맑은 고딕" w:eastAsia="맑은 고딕" w:hAnsi="맑은 고딕"/>
        </w:rPr>
        <w:t>, C</w:t>
      </w:r>
      <w:r w:rsidR="00383833" w:rsidRPr="00383833">
        <w:rPr>
          <w:rFonts w:ascii="맑은 고딕" w:eastAsia="맑은 고딕" w:hAnsi="맑은 고딕"/>
        </w:rPr>
        <w:t>lient</w: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upporter)</w:t>
      </w:r>
    </w:p>
    <w:p w:rsidR="00E25350" w:rsidRPr="00383833" w:rsidRDefault="00E25350" w:rsidP="00E25350">
      <w:pPr>
        <w:pStyle w:val="3"/>
        <w:spacing w:before="180" w:after="180"/>
        <w:rPr>
          <w:rFonts w:ascii="맑은 고딕" w:eastAsia="맑은 고딕" w:hAnsi="맑은 고딕"/>
        </w:rPr>
      </w:pPr>
      <w:bookmarkStart w:id="60" w:name="_Toc5283350"/>
      <w:r w:rsidRPr="00383833">
        <w:rPr>
          <w:rFonts w:ascii="맑은 고딕" w:eastAsia="맑은 고딕" w:hAnsi="맑은 고딕" w:hint="eastAsia"/>
        </w:rPr>
        <w:t>사전조건</w:t>
      </w:r>
      <w:bookmarkEnd w:id="60"/>
    </w:p>
    <w:p w:rsidR="0040228C" w:rsidRPr="00383833" w:rsidRDefault="00383833" w:rsidP="0040228C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383833">
        <w:rPr>
          <w:rFonts w:ascii="맑은 고딕" w:eastAsia="맑은 고딕" w:hAnsi="맑은 고딕" w:hint="eastAsia"/>
        </w:rPr>
        <w:t>A</w:t>
      </w:r>
      <w:r w:rsidRPr="00383833">
        <w:rPr>
          <w:rFonts w:ascii="맑은 고딕" w:eastAsia="맑은 고딕" w:hAnsi="맑은 고딕"/>
        </w:rPr>
        <w:t>pplication</w:t>
      </w:r>
      <w:r w:rsidRPr="00383833">
        <w:rPr>
          <w:rFonts w:ascii="맑은 고딕" w:eastAsia="맑은 고딕" w:hAnsi="맑은 고딕" w:hint="eastAsia"/>
        </w:rPr>
        <w:t xml:space="preserve">에 사용자에게 발급된 </w:t>
      </w:r>
      <w:r w:rsidRPr="00383833">
        <w:rPr>
          <w:rFonts w:ascii="맑은 고딕" w:eastAsia="맑은 고딕" w:hAnsi="맑은 고딕"/>
        </w:rPr>
        <w:t>QR</w:t>
      </w:r>
      <w:r w:rsidRPr="00383833">
        <w:rPr>
          <w:rFonts w:ascii="맑은 고딕" w:eastAsia="맑은 고딕" w:hAnsi="맑은 고딕" w:hint="eastAsia"/>
        </w:rPr>
        <w:t>코드가 존재</w:t>
      </w:r>
      <w:r w:rsidRPr="00383833">
        <w:rPr>
          <w:rFonts w:ascii="맑은 고딕" w:eastAsia="맑은 고딕" w:hAnsi="맑은 고딕"/>
        </w:rPr>
        <w:t>해야</w:t>
      </w:r>
      <w:r w:rsidRPr="00383833">
        <w:rPr>
          <w:rFonts w:ascii="맑은 고딕" w:eastAsia="맑은 고딕" w:hAnsi="맑은 고딕" w:hint="eastAsia"/>
        </w:rPr>
        <w:t xml:space="preserve"> 한다.</w:t>
      </w:r>
    </w:p>
    <w:p w:rsidR="00F70EDE" w:rsidRPr="00383833" w:rsidRDefault="003B0093" w:rsidP="0040228C">
      <w:pPr>
        <w:pStyle w:val="3"/>
        <w:spacing w:before="180" w:after="180"/>
        <w:rPr>
          <w:rFonts w:ascii="맑은 고딕" w:eastAsia="맑은 고딕" w:hAnsi="맑은 고딕"/>
        </w:rPr>
      </w:pPr>
      <w:bookmarkStart w:id="61" w:name="_Toc5283351"/>
      <w:r w:rsidRPr="00383833">
        <w:rPr>
          <w:rFonts w:ascii="맑은 고딕" w:eastAsia="맑은 고딕" w:hAnsi="맑은 고딕" w:hint="eastAsia"/>
        </w:rPr>
        <w:t>이벤트흐름</w:t>
      </w:r>
      <w:bookmarkEnd w:id="61"/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진입 </w:t>
      </w:r>
      <w:r w:rsidRPr="0015065D">
        <w:rPr>
          <w:rFonts w:ascii="맑은 고딕" w:eastAsia="맑은 고딕" w:hAnsi="맑은 고딕" w:hint="eastAsia"/>
        </w:rPr>
        <w:t>조건</w:t>
      </w:r>
    </w:p>
    <w:p w:rsidR="00F70EDE" w:rsidRPr="0040228C" w:rsidRDefault="00383833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사용자가 카메라에 </w:t>
      </w:r>
      <w:r>
        <w:rPr>
          <w:rFonts w:ascii="맑은 고딕" w:hAnsi="맑은 고딕"/>
        </w:rPr>
        <w:t>QR</w:t>
      </w:r>
      <w:r>
        <w:rPr>
          <w:rFonts w:ascii="맑은 고딕" w:hAnsi="맑은 고딕" w:hint="eastAsia"/>
        </w:rPr>
        <w:t>코드를 인식시킨다.</w:t>
      </w:r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CA4918" w:rsidRPr="0015065D" w:rsidRDefault="00CA4918" w:rsidP="00F70EDE">
      <w:pPr>
        <w:numPr>
          <w:ilvl w:val="0"/>
          <w:numId w:val="41"/>
        </w:numPr>
        <w:ind w:left="1942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OpenCV</w:t>
      </w:r>
      <w:r w:rsidRPr="0015065D">
        <w:rPr>
          <w:rFonts w:ascii="맑은 고딕" w:eastAsia="맑은 고딕" w:hAnsi="맑은 고딕" w:hint="eastAsia"/>
        </w:rPr>
        <w:t>로 실시간 이미지를 프로세싱한다.</w:t>
      </w:r>
    </w:p>
    <w:p w:rsidR="00CA4918" w:rsidRDefault="00CA4918" w:rsidP="00F70EDE">
      <w:pPr>
        <w:numPr>
          <w:ilvl w:val="0"/>
          <w:numId w:val="41"/>
        </w:numPr>
        <w:ind w:left="1942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t>Zxing Library</w:t>
      </w:r>
      <w:r w:rsidRPr="0015065D">
        <w:rPr>
          <w:rFonts w:ascii="맑은 고딕" w:eastAsia="맑은 고딕" w:hAnsi="맑은 고딕" w:hint="eastAsia"/>
        </w:rPr>
        <w:t xml:space="preserve">를 이용하여 </w:t>
      </w:r>
      <w:r w:rsidRPr="0015065D">
        <w:rPr>
          <w:rFonts w:ascii="맑은 고딕" w:eastAsia="맑은 고딕" w:hAnsi="맑은 고딕"/>
        </w:rPr>
        <w:t>QR</w:t>
      </w:r>
      <w:r w:rsidRPr="0015065D">
        <w:rPr>
          <w:rFonts w:ascii="맑은 고딕" w:eastAsia="맑은 고딕" w:hAnsi="맑은 고딕" w:hint="eastAsia"/>
        </w:rPr>
        <w:t xml:space="preserve">코드를 </w:t>
      </w:r>
      <w:r w:rsidRPr="0015065D">
        <w:rPr>
          <w:rFonts w:ascii="맑은 고딕" w:eastAsia="맑은 고딕" w:hAnsi="맑은 고딕"/>
        </w:rPr>
        <w:t>Decoding</w:t>
      </w:r>
      <w:r w:rsidRPr="0015065D">
        <w:rPr>
          <w:rFonts w:ascii="맑은 고딕" w:eastAsia="맑은 고딕" w:hAnsi="맑은 고딕" w:hint="eastAsia"/>
        </w:rPr>
        <w:t>한다.</w:t>
      </w:r>
    </w:p>
    <w:p w:rsidR="00F752B9" w:rsidRPr="0015065D" w:rsidRDefault="008B14E2" w:rsidP="00F70EDE">
      <w:pPr>
        <w:numPr>
          <w:ilvl w:val="0"/>
          <w:numId w:val="41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</w:t>
      </w:r>
      <w:r>
        <w:rPr>
          <w:rFonts w:ascii="맑은 고딕" w:eastAsia="맑은 고딕" w:hAnsi="맑은 고딕"/>
        </w:rPr>
        <w:t>as</w:t>
      </w:r>
      <w:r w:rsidR="00F752B9">
        <w:rPr>
          <w:rFonts w:ascii="맑은 고딕" w:eastAsia="맑은 고딕" w:hAnsi="맑은 고딕" w:hint="eastAsia"/>
        </w:rPr>
        <w:t xml:space="preserve">에 </w:t>
      </w:r>
      <w:r w:rsidR="00F752B9">
        <w:rPr>
          <w:rFonts w:ascii="맑은 고딕" w:eastAsia="맑은 고딕" w:hAnsi="맑은 고딕"/>
        </w:rPr>
        <w:t>docoding</w:t>
      </w:r>
      <w:r w:rsidR="00F752B9">
        <w:rPr>
          <w:rFonts w:ascii="맑은 고딕" w:eastAsia="맑은 고딕" w:hAnsi="맑은 고딕" w:hint="eastAsia"/>
        </w:rPr>
        <w:t>한 데이터를 전송한다.</w:t>
      </w:r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F70EDE" w:rsidRPr="0015065D" w:rsidRDefault="00C85375" w:rsidP="00F70EDE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인식하려는 사용자가 없을 때 </w:t>
      </w:r>
      <w:r>
        <w:rPr>
          <w:rFonts w:ascii="맑은 고딕" w:hAnsi="맑은 고딕"/>
        </w:rPr>
        <w:t>QR</w:t>
      </w:r>
      <w:r>
        <w:rPr>
          <w:rFonts w:ascii="맑은 고딕" w:hAnsi="맑은 고딕" w:hint="eastAsia"/>
        </w:rPr>
        <w:t>코드 인식이 종료된다.</w:t>
      </w:r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대체 흐름</w:t>
      </w:r>
    </w:p>
    <w:p w:rsidR="00F70EDE" w:rsidRPr="0040228C" w:rsidRDefault="00383833" w:rsidP="00F70EDE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잘못된 </w:t>
      </w:r>
      <w:r>
        <w:rPr>
          <w:rFonts w:ascii="맑은 고딕" w:hAnsi="맑은 고딕"/>
        </w:rPr>
        <w:t>QR</w:t>
      </w:r>
      <w:r>
        <w:rPr>
          <w:rFonts w:ascii="맑은 고딕" w:hAnsi="맑은 고딕" w:hint="eastAsia"/>
        </w:rPr>
        <w:t xml:space="preserve">코드를 인식시켰을 경우 경고 </w:t>
      </w:r>
      <w:r w:rsidR="006C5EAE">
        <w:rPr>
          <w:rFonts w:ascii="맑은 고딕" w:hAnsi="맑은 고딕" w:hint="eastAsia"/>
        </w:rPr>
        <w:t>알림을 보낸다.</w:t>
      </w:r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62" w:name="_Toc5283352"/>
      <w:r w:rsidRPr="0015065D">
        <w:rPr>
          <w:rFonts w:ascii="맑은 고딕" w:eastAsia="맑은 고딕" w:hAnsi="맑은 고딕" w:hint="eastAsia"/>
        </w:rPr>
        <w:t>후행조건</w:t>
      </w:r>
      <w:bookmarkEnd w:id="62"/>
    </w:p>
    <w:p w:rsidR="00383833" w:rsidRPr="00383833" w:rsidRDefault="004E44C5" w:rsidP="00383833">
      <w:pPr>
        <w:numPr>
          <w:ilvl w:val="0"/>
          <w:numId w:val="4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서버에 데이터를 보낸다.</w:t>
      </w:r>
    </w:p>
    <w:p w:rsidR="00EA57C0" w:rsidRPr="0015065D" w:rsidRDefault="00EA57C0" w:rsidP="00EA57C0">
      <w:pPr>
        <w:pStyle w:val="2"/>
        <w:spacing w:before="360" w:after="36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/>
        </w:rPr>
        <w:br w:type="page"/>
      </w:r>
      <w:bookmarkStart w:id="63" w:name="_Toc5283353"/>
      <w:r w:rsidRPr="0015065D">
        <w:rPr>
          <w:rFonts w:ascii="맑은 고딕" w:eastAsia="맑은 고딕" w:hAnsi="맑은 고딕" w:hint="eastAsia"/>
        </w:rPr>
        <w:lastRenderedPageBreak/>
        <w:t>도어락등록</w:t>
      </w:r>
      <w:bookmarkEnd w:id="63"/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64" w:name="_Toc5283354"/>
      <w:r w:rsidRPr="0015065D">
        <w:rPr>
          <w:rFonts w:ascii="맑은 고딕" w:eastAsia="맑은 고딕" w:hAnsi="맑은 고딕" w:hint="eastAsia"/>
        </w:rPr>
        <w:t>행위자</w:t>
      </w:r>
      <w:bookmarkEnd w:id="64"/>
    </w:p>
    <w:p w:rsidR="00383833" w:rsidRPr="00383833" w:rsidRDefault="00383833" w:rsidP="00383833">
      <w:pPr>
        <w:ind w:leftChars="602" w:left="1204"/>
        <w:rPr>
          <w:rFonts w:ascii="맑은 고딕" w:eastAsia="맑은 고딕" w:hAnsi="맑은 고딕"/>
        </w:rPr>
      </w:pPr>
      <w:r w:rsidRPr="00383833">
        <w:rPr>
          <w:rFonts w:ascii="맑은 고딕" w:eastAsia="맑은 고딕" w:hAnsi="맑은 고딕"/>
        </w:rPr>
        <w:t>User</w:t>
      </w:r>
      <w:r w:rsidR="00F752B9">
        <w:rPr>
          <w:rFonts w:ascii="맑은 고딕" w:eastAsia="맑은 고딕" w:hAnsi="맑은 고딕"/>
        </w:rPr>
        <w:t>(initiator)</w:t>
      </w:r>
      <w:r w:rsidR="00053FEE">
        <w:rPr>
          <w:rFonts w:ascii="맑은 고딕" w:eastAsia="맑은 고딕" w:hAnsi="맑은 고딕"/>
        </w:rPr>
        <w:t>, C</w:t>
      </w:r>
      <w:r w:rsidRPr="00383833">
        <w:rPr>
          <w:rFonts w:ascii="맑은 고딕" w:eastAsia="맑은 고딕" w:hAnsi="맑은 고딕"/>
        </w:rPr>
        <w:t>lient</w:t>
      </w:r>
      <w:r w:rsidR="00F752B9">
        <w:rPr>
          <w:rFonts w:ascii="맑은 고딕" w:eastAsia="맑은 고딕" w:hAnsi="맑은 고딕"/>
        </w:rPr>
        <w:t>(supporter)</w:t>
      </w:r>
    </w:p>
    <w:p w:rsidR="00E25350" w:rsidRDefault="00E25350" w:rsidP="00E25350">
      <w:pPr>
        <w:pStyle w:val="3"/>
        <w:spacing w:before="180" w:after="180"/>
        <w:rPr>
          <w:rFonts w:ascii="맑은 고딕" w:eastAsia="맑은 고딕" w:hAnsi="맑은 고딕"/>
        </w:rPr>
      </w:pPr>
      <w:bookmarkStart w:id="65" w:name="_Toc5283355"/>
      <w:r w:rsidRPr="00383833">
        <w:rPr>
          <w:rFonts w:ascii="맑은 고딕" w:eastAsia="맑은 고딕" w:hAnsi="맑은 고딕" w:hint="eastAsia"/>
        </w:rPr>
        <w:t>사전조건</w:t>
      </w:r>
      <w:bookmarkEnd w:id="65"/>
    </w:p>
    <w:p w:rsidR="00383833" w:rsidRPr="00383833" w:rsidRDefault="00383833" w:rsidP="00383833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383833">
        <w:rPr>
          <w:rFonts w:ascii="맑은 고딕" w:eastAsia="맑은 고딕" w:hAnsi="맑은 고딕" w:hint="eastAsia"/>
        </w:rPr>
        <w:t>서버에 도어락과 사용자에 대한 정보가 저장</w:t>
      </w:r>
      <w:r w:rsidRPr="00383833">
        <w:rPr>
          <w:rFonts w:ascii="맑은 고딕" w:eastAsia="맑은 고딕" w:hAnsi="맑은 고딕"/>
        </w:rPr>
        <w:t>되어</w:t>
      </w:r>
      <w:r w:rsidRPr="00383833">
        <w:rPr>
          <w:rFonts w:ascii="맑은 고딕" w:eastAsia="맑은 고딕" w:hAnsi="맑은 고딕" w:hint="eastAsia"/>
        </w:rPr>
        <w:t xml:space="preserve"> 있어야 한다.</w:t>
      </w:r>
    </w:p>
    <w:p w:rsidR="00CA4918" w:rsidRPr="0015065D" w:rsidRDefault="003B0093" w:rsidP="00CA4918">
      <w:pPr>
        <w:pStyle w:val="3"/>
        <w:spacing w:before="180" w:after="180"/>
        <w:rPr>
          <w:rFonts w:ascii="맑은 고딕" w:eastAsia="맑은 고딕" w:hAnsi="맑은 고딕"/>
        </w:rPr>
      </w:pPr>
      <w:bookmarkStart w:id="66" w:name="_Toc5283356"/>
      <w:r w:rsidRPr="0015065D">
        <w:rPr>
          <w:rFonts w:ascii="맑은 고딕" w:eastAsia="맑은 고딕" w:hAnsi="맑은 고딕" w:hint="eastAsia"/>
        </w:rPr>
        <w:t>이벤트흐름</w:t>
      </w:r>
      <w:bookmarkEnd w:id="66"/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진입 </w:t>
      </w:r>
      <w:r w:rsidRPr="0015065D">
        <w:rPr>
          <w:rFonts w:ascii="맑은 고딕" w:eastAsia="맑은 고딕" w:hAnsi="맑은 고딕" w:hint="eastAsia"/>
        </w:rPr>
        <w:t>조건</w:t>
      </w:r>
    </w:p>
    <w:p w:rsidR="00F70EDE" w:rsidRPr="0040228C" w:rsidRDefault="008B14E2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도어락 추가 버튼을 클릭해서 액티비티를 이동한다.</w:t>
      </w:r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기본 흐름</w:t>
      </w:r>
    </w:p>
    <w:p w:rsidR="00CA4918" w:rsidRPr="0015065D" w:rsidRDefault="00383833" w:rsidP="00F70EDE">
      <w:pPr>
        <w:numPr>
          <w:ilvl w:val="0"/>
          <w:numId w:val="42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사용자로부터 등록하려는 도어락의 위치와 고유번호를 입력받는다.</w:t>
      </w:r>
    </w:p>
    <w:p w:rsidR="00CA4918" w:rsidRPr="0015065D" w:rsidRDefault="00383833" w:rsidP="00F70EDE">
      <w:pPr>
        <w:numPr>
          <w:ilvl w:val="0"/>
          <w:numId w:val="42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 w:hint="eastAsia"/>
        </w:rPr>
        <w:t>에 데이터를 저장한다</w:t>
      </w:r>
      <w:r>
        <w:rPr>
          <w:rFonts w:ascii="맑은 고딕" w:eastAsia="맑은 고딕" w:hAnsi="맑은 고딕"/>
        </w:rPr>
        <w:t>.</w:t>
      </w:r>
    </w:p>
    <w:p w:rsidR="00CA4918" w:rsidRDefault="00383833" w:rsidP="00F70EDE">
      <w:pPr>
        <w:numPr>
          <w:ilvl w:val="0"/>
          <w:numId w:val="42"/>
        </w:numPr>
        <w:ind w:left="194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pplication</w:t>
      </w:r>
      <w:r w:rsidR="008B14E2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</w:t>
      </w:r>
      <w:bookmarkStart w:id="67" w:name="_GoBack"/>
      <w:r w:rsidR="008B14E2">
        <w:rPr>
          <w:rFonts w:ascii="맑은 고딕" w:eastAsia="맑은 고딕" w:hAnsi="맑은 고딕" w:hint="eastAsia"/>
        </w:rPr>
        <w:t xml:space="preserve"> </w:t>
      </w:r>
      <w:r w:rsidR="008B14E2">
        <w:rPr>
          <w:rFonts w:ascii="맑은 고딕" w:eastAsia="맑은 고딕" w:hAnsi="맑은 고딕"/>
        </w:rPr>
        <w:t>adaptor</w:t>
      </w:r>
      <w:r w:rsidR="008B14E2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</w:t>
      </w:r>
      <w:r w:rsidR="008B14E2">
        <w:rPr>
          <w:rFonts w:ascii="맑은 고딕" w:eastAsia="맑은 고딕" w:hAnsi="맑은 고딕" w:hint="eastAsia"/>
        </w:rPr>
        <w:t>추가</w:t>
      </w:r>
      <w:r>
        <w:rPr>
          <w:rFonts w:ascii="맑은 고딕" w:eastAsia="맑은 고딕" w:hAnsi="맑은 고딕" w:hint="eastAsia"/>
        </w:rPr>
        <w:t>한다.</w:t>
      </w:r>
      <w:bookmarkEnd w:id="67"/>
    </w:p>
    <w:p w:rsidR="00F70EDE" w:rsidRPr="0015065D" w:rsidRDefault="00F70EDE" w:rsidP="00F70EDE">
      <w:pPr>
        <w:pStyle w:val="4"/>
        <w:spacing w:before="180"/>
        <w:ind w:left="1200"/>
        <w:rPr>
          <w:rFonts w:ascii="맑은 고딕" w:eastAsia="맑은 고딕" w:hAnsi="맑은 고딕"/>
        </w:rPr>
      </w:pPr>
      <w:r w:rsidRPr="0015065D">
        <w:rPr>
          <w:rFonts w:ascii="맑은 고딕" w:eastAsia="맑은 고딕" w:hAnsi="맑은 고딕" w:hint="eastAsia"/>
        </w:rPr>
        <w:t>종료 조건</w:t>
      </w:r>
    </w:p>
    <w:p w:rsidR="00F70EDE" w:rsidRPr="0040228C" w:rsidRDefault="00955729" w:rsidP="0040228C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도어락 등록 후 메인화면으로 이동한다.</w:t>
      </w:r>
    </w:p>
    <w:p w:rsidR="0040228C" w:rsidRPr="0015065D" w:rsidRDefault="0040228C" w:rsidP="0040228C">
      <w:pPr>
        <w:pStyle w:val="4"/>
        <w:spacing w:before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대체 흐름</w:t>
      </w:r>
    </w:p>
    <w:p w:rsidR="00F70EDE" w:rsidRPr="0040228C" w:rsidRDefault="00383833" w:rsidP="00F70EDE">
      <w:pPr>
        <w:pStyle w:val="others"/>
        <w:rPr>
          <w:rFonts w:ascii="맑은 고딕" w:hAnsi="맑은 고딕"/>
        </w:rPr>
      </w:pPr>
      <w:r>
        <w:rPr>
          <w:rFonts w:ascii="맑은 고딕" w:hAnsi="맑은 고딕" w:hint="eastAsia"/>
        </w:rPr>
        <w:t>이미 등록한 도어락,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고유번호가 입력되지 않은 도어락의 경우 에러 메시지를 출력해 준다.</w:t>
      </w:r>
    </w:p>
    <w:p w:rsidR="003B0093" w:rsidRDefault="003B0093" w:rsidP="003B0093">
      <w:pPr>
        <w:pStyle w:val="3"/>
        <w:spacing w:before="180" w:after="180"/>
        <w:rPr>
          <w:rFonts w:ascii="맑은 고딕" w:eastAsia="맑은 고딕" w:hAnsi="맑은 고딕"/>
        </w:rPr>
      </w:pPr>
      <w:bookmarkStart w:id="68" w:name="_Toc5283357"/>
      <w:r w:rsidRPr="0015065D">
        <w:rPr>
          <w:rFonts w:ascii="맑은 고딕" w:eastAsia="맑은 고딕" w:hAnsi="맑은 고딕" w:hint="eastAsia"/>
        </w:rPr>
        <w:t>후행조건</w:t>
      </w:r>
      <w:bookmarkEnd w:id="68"/>
    </w:p>
    <w:p w:rsidR="00383833" w:rsidRPr="00383833" w:rsidRDefault="00383833" w:rsidP="00383833">
      <w:pPr>
        <w:numPr>
          <w:ilvl w:val="0"/>
          <w:numId w:val="43"/>
        </w:numPr>
        <w:rPr>
          <w:rFonts w:ascii="맑은 고딕" w:eastAsia="맑은 고딕" w:hAnsi="맑은 고딕"/>
        </w:rPr>
      </w:pPr>
      <w:r w:rsidRPr="00383833">
        <w:rPr>
          <w:rFonts w:ascii="맑은 고딕" w:eastAsia="맑은 고딕" w:hAnsi="맑은 고딕" w:hint="eastAsia"/>
        </w:rPr>
        <w:t>어플리케이션에서 Q</w:t>
      </w:r>
      <w:r w:rsidRPr="00383833">
        <w:rPr>
          <w:rFonts w:ascii="맑은 고딕" w:eastAsia="맑은 고딕" w:hAnsi="맑은 고딕"/>
        </w:rPr>
        <w:t>R</w:t>
      </w:r>
      <w:r w:rsidRPr="00383833">
        <w:rPr>
          <w:rFonts w:ascii="맑은 고딕" w:eastAsia="맑은 고딕" w:hAnsi="맑은 고딕" w:hint="eastAsia"/>
        </w:rPr>
        <w:t>코드</w:t>
      </w:r>
      <w:r w:rsidR="00955729">
        <w:rPr>
          <w:rFonts w:ascii="맑은 고딕" w:eastAsia="맑은 고딕" w:hAnsi="맑은 고딕" w:hint="eastAsia"/>
        </w:rPr>
        <w:t xml:space="preserve">를 </w:t>
      </w:r>
      <w:r w:rsidR="00FE1468">
        <w:rPr>
          <w:rFonts w:ascii="맑은 고딕" w:eastAsia="맑은 고딕" w:hAnsi="맑은 고딕" w:hint="eastAsia"/>
        </w:rPr>
        <w:t>발급</w:t>
      </w:r>
      <w:r w:rsidR="00FE1468">
        <w:rPr>
          <w:rFonts w:ascii="맑은 고딕" w:eastAsia="맑은 고딕" w:hAnsi="맑은 고딕"/>
        </w:rPr>
        <w:t>할</w:t>
      </w:r>
      <w:r w:rsidR="00955729">
        <w:rPr>
          <w:rFonts w:ascii="맑은 고딕" w:eastAsia="맑은 고딕" w:hAnsi="맑은 고딕" w:hint="eastAsia"/>
        </w:rPr>
        <w:t xml:space="preserve"> 수 있는 권한이 사용자에게 주어진다.</w:t>
      </w:r>
    </w:p>
    <w:sectPr w:rsidR="00383833" w:rsidRPr="00383833" w:rsidSect="000659A9">
      <w:headerReference w:type="default" r:id="rId1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744" w:rsidRDefault="00410744">
      <w:r>
        <w:separator/>
      </w:r>
    </w:p>
  </w:endnote>
  <w:endnote w:type="continuationSeparator" w:id="0">
    <w:p w:rsidR="00410744" w:rsidRDefault="0041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0E1" w:rsidRDefault="008850E1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C3D30">
      <w:rPr>
        <w:rStyle w:val="a6"/>
        <w:rFonts w:ascii="Arial" w:hAnsi="Arial" w:cs="Arial"/>
        <w:noProof/>
      </w:rPr>
      <w:t>21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744" w:rsidRDefault="00410744">
      <w:r>
        <w:separator/>
      </w:r>
    </w:p>
  </w:footnote>
  <w:footnote w:type="continuationSeparator" w:id="0">
    <w:p w:rsidR="00410744" w:rsidRDefault="0041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0E1" w:rsidRDefault="008850E1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850E1" w:rsidTr="008D354C">
      <w:tc>
        <w:tcPr>
          <w:tcW w:w="2900" w:type="dxa"/>
          <w:shd w:val="clear" w:color="auto" w:fill="auto"/>
        </w:tcPr>
        <w:p w:rsidR="008850E1" w:rsidRDefault="008850E1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8850E1" w:rsidRDefault="008850E1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8850E1" w:rsidRDefault="008850E1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8850E1" w:rsidRDefault="008850E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712"/>
    <w:multiLevelType w:val="hybridMultilevel"/>
    <w:tmpl w:val="4E80118E"/>
    <w:lvl w:ilvl="0" w:tplc="F8DA60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A67440F"/>
    <w:multiLevelType w:val="hybridMultilevel"/>
    <w:tmpl w:val="6EDED232"/>
    <w:lvl w:ilvl="0" w:tplc="FA6CC13A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9A33D36"/>
    <w:multiLevelType w:val="hybridMultilevel"/>
    <w:tmpl w:val="A51481F8"/>
    <w:lvl w:ilvl="0" w:tplc="A0A0919C">
      <w:start w:val="3"/>
      <w:numFmt w:val="bullet"/>
      <w:lvlText w:val="-"/>
      <w:lvlJc w:val="left"/>
      <w:pPr>
        <w:ind w:left="1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A1650DF"/>
    <w:multiLevelType w:val="hybridMultilevel"/>
    <w:tmpl w:val="8BC8FCA2"/>
    <w:lvl w:ilvl="0" w:tplc="6BAE60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0607F0F"/>
    <w:multiLevelType w:val="hybridMultilevel"/>
    <w:tmpl w:val="C8DC4D08"/>
    <w:lvl w:ilvl="0" w:tplc="FEA213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3FE741E3"/>
    <w:multiLevelType w:val="hybridMultilevel"/>
    <w:tmpl w:val="B38CB078"/>
    <w:lvl w:ilvl="0" w:tplc="4086C3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62077BF"/>
    <w:multiLevelType w:val="hybridMultilevel"/>
    <w:tmpl w:val="1E9486E2"/>
    <w:lvl w:ilvl="0" w:tplc="A0D6A9EA">
      <w:start w:val="3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DD2783"/>
    <w:multiLevelType w:val="hybridMultilevel"/>
    <w:tmpl w:val="505C3EC4"/>
    <w:lvl w:ilvl="0" w:tplc="B95815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2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BA876D5"/>
    <w:multiLevelType w:val="hybridMultilevel"/>
    <w:tmpl w:val="9D8A5AB2"/>
    <w:lvl w:ilvl="0" w:tplc="5D42184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6200649C"/>
    <w:multiLevelType w:val="hybridMultilevel"/>
    <w:tmpl w:val="570CE1F8"/>
    <w:lvl w:ilvl="0" w:tplc="002C0C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6EA61321"/>
    <w:multiLevelType w:val="hybridMultilevel"/>
    <w:tmpl w:val="2AA455C2"/>
    <w:lvl w:ilvl="0" w:tplc="354C28EC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84" w:hanging="400"/>
      </w:pPr>
    </w:lvl>
    <w:lvl w:ilvl="2" w:tplc="0409001B" w:tentative="1">
      <w:start w:val="1"/>
      <w:numFmt w:val="lowerRoman"/>
      <w:lvlText w:val="%3."/>
      <w:lvlJc w:val="right"/>
      <w:pPr>
        <w:ind w:left="2784" w:hanging="400"/>
      </w:pPr>
    </w:lvl>
    <w:lvl w:ilvl="3" w:tplc="0409000F" w:tentative="1">
      <w:start w:val="1"/>
      <w:numFmt w:val="decimal"/>
      <w:lvlText w:val="%4."/>
      <w:lvlJc w:val="left"/>
      <w:pPr>
        <w:ind w:left="3184" w:hanging="400"/>
      </w:pPr>
    </w:lvl>
    <w:lvl w:ilvl="4" w:tplc="04090019" w:tentative="1">
      <w:start w:val="1"/>
      <w:numFmt w:val="upperLetter"/>
      <w:lvlText w:val="%5."/>
      <w:lvlJc w:val="left"/>
      <w:pPr>
        <w:ind w:left="3584" w:hanging="400"/>
      </w:pPr>
    </w:lvl>
    <w:lvl w:ilvl="5" w:tplc="0409001B" w:tentative="1">
      <w:start w:val="1"/>
      <w:numFmt w:val="lowerRoman"/>
      <w:lvlText w:val="%6."/>
      <w:lvlJc w:val="right"/>
      <w:pPr>
        <w:ind w:left="3984" w:hanging="400"/>
      </w:pPr>
    </w:lvl>
    <w:lvl w:ilvl="6" w:tplc="0409000F" w:tentative="1">
      <w:start w:val="1"/>
      <w:numFmt w:val="decimal"/>
      <w:lvlText w:val="%7."/>
      <w:lvlJc w:val="left"/>
      <w:pPr>
        <w:ind w:left="4384" w:hanging="400"/>
      </w:pPr>
    </w:lvl>
    <w:lvl w:ilvl="7" w:tplc="04090019" w:tentative="1">
      <w:start w:val="1"/>
      <w:numFmt w:val="upperLetter"/>
      <w:lvlText w:val="%8."/>
      <w:lvlJc w:val="left"/>
      <w:pPr>
        <w:ind w:left="4784" w:hanging="400"/>
      </w:pPr>
    </w:lvl>
    <w:lvl w:ilvl="8" w:tplc="0409001B" w:tentative="1">
      <w:start w:val="1"/>
      <w:numFmt w:val="lowerRoman"/>
      <w:lvlText w:val="%9."/>
      <w:lvlJc w:val="right"/>
      <w:pPr>
        <w:ind w:left="5184" w:hanging="400"/>
      </w:pPr>
    </w:lvl>
  </w:abstractNum>
  <w:abstractNum w:abstractNumId="31" w15:restartNumberingAfterBreak="0">
    <w:nsid w:val="73851040"/>
    <w:multiLevelType w:val="hybridMultilevel"/>
    <w:tmpl w:val="D7DA76FC"/>
    <w:lvl w:ilvl="0" w:tplc="B98A83BA">
      <w:numFmt w:val="bullet"/>
      <w:lvlText w:val="-"/>
      <w:lvlJc w:val="left"/>
      <w:pPr>
        <w:ind w:left="1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1959"/>
        </w:tabs>
        <w:ind w:left="1959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159"/>
        </w:tabs>
        <w:ind w:left="115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9"/>
        </w:tabs>
        <w:ind w:left="155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9"/>
        </w:tabs>
        <w:ind w:left="195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59"/>
        </w:tabs>
        <w:ind w:left="235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9"/>
        </w:tabs>
        <w:ind w:left="315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59"/>
        </w:tabs>
        <w:ind w:left="355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9"/>
        </w:tabs>
        <w:ind w:left="3959" w:hanging="400"/>
      </w:pPr>
    </w:lvl>
  </w:abstractNum>
  <w:abstractNum w:abstractNumId="33" w15:restartNumberingAfterBreak="0">
    <w:nsid w:val="74D6759D"/>
    <w:multiLevelType w:val="hybridMultilevel"/>
    <w:tmpl w:val="52F01F46"/>
    <w:lvl w:ilvl="0" w:tplc="7F1CFBD8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84" w:hanging="400"/>
      </w:pPr>
    </w:lvl>
    <w:lvl w:ilvl="2" w:tplc="0409001B" w:tentative="1">
      <w:start w:val="1"/>
      <w:numFmt w:val="lowerRoman"/>
      <w:lvlText w:val="%3."/>
      <w:lvlJc w:val="right"/>
      <w:pPr>
        <w:ind w:left="2784" w:hanging="400"/>
      </w:pPr>
    </w:lvl>
    <w:lvl w:ilvl="3" w:tplc="0409000F" w:tentative="1">
      <w:start w:val="1"/>
      <w:numFmt w:val="decimal"/>
      <w:lvlText w:val="%4."/>
      <w:lvlJc w:val="left"/>
      <w:pPr>
        <w:ind w:left="3184" w:hanging="400"/>
      </w:pPr>
    </w:lvl>
    <w:lvl w:ilvl="4" w:tplc="04090019" w:tentative="1">
      <w:start w:val="1"/>
      <w:numFmt w:val="upperLetter"/>
      <w:lvlText w:val="%5."/>
      <w:lvlJc w:val="left"/>
      <w:pPr>
        <w:ind w:left="3584" w:hanging="400"/>
      </w:pPr>
    </w:lvl>
    <w:lvl w:ilvl="5" w:tplc="0409001B" w:tentative="1">
      <w:start w:val="1"/>
      <w:numFmt w:val="lowerRoman"/>
      <w:lvlText w:val="%6."/>
      <w:lvlJc w:val="right"/>
      <w:pPr>
        <w:ind w:left="3984" w:hanging="400"/>
      </w:pPr>
    </w:lvl>
    <w:lvl w:ilvl="6" w:tplc="0409000F" w:tentative="1">
      <w:start w:val="1"/>
      <w:numFmt w:val="decimal"/>
      <w:lvlText w:val="%7."/>
      <w:lvlJc w:val="left"/>
      <w:pPr>
        <w:ind w:left="4384" w:hanging="400"/>
      </w:pPr>
    </w:lvl>
    <w:lvl w:ilvl="7" w:tplc="04090019" w:tentative="1">
      <w:start w:val="1"/>
      <w:numFmt w:val="upperLetter"/>
      <w:lvlText w:val="%8."/>
      <w:lvlJc w:val="left"/>
      <w:pPr>
        <w:ind w:left="4784" w:hanging="400"/>
      </w:pPr>
    </w:lvl>
    <w:lvl w:ilvl="8" w:tplc="0409001B" w:tentative="1">
      <w:start w:val="1"/>
      <w:numFmt w:val="lowerRoman"/>
      <w:lvlText w:val="%9."/>
      <w:lvlJc w:val="right"/>
      <w:pPr>
        <w:ind w:left="5184" w:hanging="400"/>
      </w:pPr>
    </w:lvl>
  </w:abstractNum>
  <w:abstractNum w:abstractNumId="3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9E524F6"/>
    <w:multiLevelType w:val="hybridMultilevel"/>
    <w:tmpl w:val="04CA3862"/>
    <w:lvl w:ilvl="0" w:tplc="950422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E614EC"/>
    <w:multiLevelType w:val="hybridMultilevel"/>
    <w:tmpl w:val="C36C8DFC"/>
    <w:lvl w:ilvl="0" w:tplc="BB3A16F2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25"/>
  </w:num>
  <w:num w:numId="4">
    <w:abstractNumId w:val="15"/>
  </w:num>
  <w:num w:numId="5">
    <w:abstractNumId w:val="19"/>
  </w:num>
  <w:num w:numId="6">
    <w:abstractNumId w:val="20"/>
  </w:num>
  <w:num w:numId="7">
    <w:abstractNumId w:val="9"/>
  </w:num>
  <w:num w:numId="8">
    <w:abstractNumId w:val="28"/>
  </w:num>
  <w:num w:numId="9">
    <w:abstractNumId w:val="38"/>
  </w:num>
  <w:num w:numId="10">
    <w:abstractNumId w:val="32"/>
  </w:num>
  <w:num w:numId="11">
    <w:abstractNumId w:val="24"/>
  </w:num>
  <w:num w:numId="12">
    <w:abstractNumId w:val="22"/>
  </w:num>
  <w:num w:numId="13">
    <w:abstractNumId w:val="32"/>
    <w:lvlOverride w:ilvl="0">
      <w:startOverride w:val="1"/>
    </w:lvlOverride>
  </w:num>
  <w:num w:numId="14">
    <w:abstractNumId w:val="16"/>
  </w:num>
  <w:num w:numId="15">
    <w:abstractNumId w:val="29"/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14"/>
  </w:num>
  <w:num w:numId="19">
    <w:abstractNumId w:val="5"/>
  </w:num>
  <w:num w:numId="20">
    <w:abstractNumId w:val="35"/>
  </w:num>
  <w:num w:numId="21">
    <w:abstractNumId w:val="32"/>
    <w:lvlOverride w:ilvl="0">
      <w:startOverride w:val="1"/>
    </w:lvlOverride>
  </w:num>
  <w:num w:numId="22">
    <w:abstractNumId w:val="11"/>
  </w:num>
  <w:num w:numId="23">
    <w:abstractNumId w:val="27"/>
  </w:num>
  <w:num w:numId="24">
    <w:abstractNumId w:val="32"/>
    <w:lvlOverride w:ilvl="0">
      <w:startOverride w:val="1"/>
    </w:lvlOverride>
  </w:num>
  <w:num w:numId="25">
    <w:abstractNumId w:val="12"/>
  </w:num>
  <w:num w:numId="26">
    <w:abstractNumId w:val="4"/>
  </w:num>
  <w:num w:numId="27">
    <w:abstractNumId w:val="21"/>
  </w:num>
  <w:num w:numId="28">
    <w:abstractNumId w:val="1"/>
  </w:num>
  <w:num w:numId="29">
    <w:abstractNumId w:val="2"/>
  </w:num>
  <w:num w:numId="30">
    <w:abstractNumId w:val="6"/>
  </w:num>
  <w:num w:numId="31">
    <w:abstractNumId w:val="17"/>
  </w:num>
  <w:num w:numId="32">
    <w:abstractNumId w:val="23"/>
  </w:num>
  <w:num w:numId="33">
    <w:abstractNumId w:val="37"/>
  </w:num>
  <w:num w:numId="34">
    <w:abstractNumId w:val="33"/>
  </w:num>
  <w:num w:numId="35">
    <w:abstractNumId w:val="30"/>
  </w:num>
  <w:num w:numId="36">
    <w:abstractNumId w:val="0"/>
  </w:num>
  <w:num w:numId="37">
    <w:abstractNumId w:val="36"/>
  </w:num>
  <w:num w:numId="38">
    <w:abstractNumId w:val="13"/>
  </w:num>
  <w:num w:numId="39">
    <w:abstractNumId w:val="18"/>
  </w:num>
  <w:num w:numId="40">
    <w:abstractNumId w:val="26"/>
  </w:num>
  <w:num w:numId="41">
    <w:abstractNumId w:val="8"/>
  </w:num>
  <w:num w:numId="42">
    <w:abstractNumId w:val="10"/>
  </w:num>
  <w:num w:numId="43">
    <w:abstractNumId w:val="31"/>
  </w:num>
  <w:num w:numId="4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9BA"/>
    <w:rsid w:val="00006A51"/>
    <w:rsid w:val="000165E7"/>
    <w:rsid w:val="00026712"/>
    <w:rsid w:val="00032A93"/>
    <w:rsid w:val="0003526C"/>
    <w:rsid w:val="00035322"/>
    <w:rsid w:val="00045FD2"/>
    <w:rsid w:val="00053FEE"/>
    <w:rsid w:val="0006146F"/>
    <w:rsid w:val="000659A9"/>
    <w:rsid w:val="000B2EA4"/>
    <w:rsid w:val="000D735E"/>
    <w:rsid w:val="000E045F"/>
    <w:rsid w:val="000F32DF"/>
    <w:rsid w:val="000F609E"/>
    <w:rsid w:val="00101807"/>
    <w:rsid w:val="00101F9A"/>
    <w:rsid w:val="00102ED9"/>
    <w:rsid w:val="001156B5"/>
    <w:rsid w:val="00120B07"/>
    <w:rsid w:val="0013340D"/>
    <w:rsid w:val="0015065D"/>
    <w:rsid w:val="0015265C"/>
    <w:rsid w:val="0015559C"/>
    <w:rsid w:val="00167908"/>
    <w:rsid w:val="00172506"/>
    <w:rsid w:val="00181DE2"/>
    <w:rsid w:val="001942A3"/>
    <w:rsid w:val="0019633B"/>
    <w:rsid w:val="001A0925"/>
    <w:rsid w:val="001A5868"/>
    <w:rsid w:val="001A76D5"/>
    <w:rsid w:val="001B1EE6"/>
    <w:rsid w:val="001B22EC"/>
    <w:rsid w:val="001B2C09"/>
    <w:rsid w:val="001C25B6"/>
    <w:rsid w:val="001C6CAE"/>
    <w:rsid w:val="001E19BE"/>
    <w:rsid w:val="001F0F0E"/>
    <w:rsid w:val="001F4276"/>
    <w:rsid w:val="002101FE"/>
    <w:rsid w:val="002169B3"/>
    <w:rsid w:val="00260607"/>
    <w:rsid w:val="00292EC9"/>
    <w:rsid w:val="00296542"/>
    <w:rsid w:val="002A79BA"/>
    <w:rsid w:val="002B5DB2"/>
    <w:rsid w:val="002D00E7"/>
    <w:rsid w:val="002F39C6"/>
    <w:rsid w:val="003032B5"/>
    <w:rsid w:val="00332AC9"/>
    <w:rsid w:val="003412B2"/>
    <w:rsid w:val="00347BC8"/>
    <w:rsid w:val="00383833"/>
    <w:rsid w:val="00392675"/>
    <w:rsid w:val="003A42CE"/>
    <w:rsid w:val="003A76AA"/>
    <w:rsid w:val="003B0093"/>
    <w:rsid w:val="003B75E6"/>
    <w:rsid w:val="003E257B"/>
    <w:rsid w:val="003E74F7"/>
    <w:rsid w:val="003F2BCA"/>
    <w:rsid w:val="003F41A3"/>
    <w:rsid w:val="0040228C"/>
    <w:rsid w:val="00410744"/>
    <w:rsid w:val="00426862"/>
    <w:rsid w:val="00443DDE"/>
    <w:rsid w:val="0044728D"/>
    <w:rsid w:val="00450471"/>
    <w:rsid w:val="00477969"/>
    <w:rsid w:val="004903A7"/>
    <w:rsid w:val="004C060F"/>
    <w:rsid w:val="004C2930"/>
    <w:rsid w:val="004E44C5"/>
    <w:rsid w:val="004E6BBA"/>
    <w:rsid w:val="004F30BE"/>
    <w:rsid w:val="005103A8"/>
    <w:rsid w:val="005137D2"/>
    <w:rsid w:val="00551AE4"/>
    <w:rsid w:val="00561F5D"/>
    <w:rsid w:val="005773C3"/>
    <w:rsid w:val="00580E51"/>
    <w:rsid w:val="00587CC0"/>
    <w:rsid w:val="005908A8"/>
    <w:rsid w:val="0059471D"/>
    <w:rsid w:val="005B1458"/>
    <w:rsid w:val="005B5947"/>
    <w:rsid w:val="005E0F0B"/>
    <w:rsid w:val="005F0B55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84AAD"/>
    <w:rsid w:val="006935C2"/>
    <w:rsid w:val="006B1C3A"/>
    <w:rsid w:val="006C1B93"/>
    <w:rsid w:val="006C5EAE"/>
    <w:rsid w:val="006C7B6A"/>
    <w:rsid w:val="006D0D51"/>
    <w:rsid w:val="006D5CF6"/>
    <w:rsid w:val="006F1A09"/>
    <w:rsid w:val="007055F7"/>
    <w:rsid w:val="00727CB3"/>
    <w:rsid w:val="00730E56"/>
    <w:rsid w:val="0074441A"/>
    <w:rsid w:val="0075031C"/>
    <w:rsid w:val="007526AB"/>
    <w:rsid w:val="00757923"/>
    <w:rsid w:val="007618FD"/>
    <w:rsid w:val="007679A3"/>
    <w:rsid w:val="0078393E"/>
    <w:rsid w:val="007871AF"/>
    <w:rsid w:val="00794F56"/>
    <w:rsid w:val="007970C8"/>
    <w:rsid w:val="007A1E8B"/>
    <w:rsid w:val="007A78F7"/>
    <w:rsid w:val="007B0DD0"/>
    <w:rsid w:val="007B5B97"/>
    <w:rsid w:val="007C629C"/>
    <w:rsid w:val="007C6D1E"/>
    <w:rsid w:val="007C6D74"/>
    <w:rsid w:val="007C6E97"/>
    <w:rsid w:val="007C7C42"/>
    <w:rsid w:val="007D6731"/>
    <w:rsid w:val="007D76AE"/>
    <w:rsid w:val="007E4809"/>
    <w:rsid w:val="007F7114"/>
    <w:rsid w:val="00826B10"/>
    <w:rsid w:val="00833645"/>
    <w:rsid w:val="00836FBF"/>
    <w:rsid w:val="00864B34"/>
    <w:rsid w:val="00870EAC"/>
    <w:rsid w:val="008850E1"/>
    <w:rsid w:val="008A1DDD"/>
    <w:rsid w:val="008A32D1"/>
    <w:rsid w:val="008B14E2"/>
    <w:rsid w:val="008C102A"/>
    <w:rsid w:val="008D354C"/>
    <w:rsid w:val="008E1385"/>
    <w:rsid w:val="0091329E"/>
    <w:rsid w:val="009351F3"/>
    <w:rsid w:val="00945DFE"/>
    <w:rsid w:val="00955729"/>
    <w:rsid w:val="00957B5E"/>
    <w:rsid w:val="00960F10"/>
    <w:rsid w:val="009721AC"/>
    <w:rsid w:val="009822D3"/>
    <w:rsid w:val="00987C76"/>
    <w:rsid w:val="00994FEE"/>
    <w:rsid w:val="009A35B7"/>
    <w:rsid w:val="009D06FD"/>
    <w:rsid w:val="009E2ECB"/>
    <w:rsid w:val="009F1BD2"/>
    <w:rsid w:val="009F3BC7"/>
    <w:rsid w:val="009F5B9F"/>
    <w:rsid w:val="00A02CBF"/>
    <w:rsid w:val="00A03AAB"/>
    <w:rsid w:val="00A05769"/>
    <w:rsid w:val="00A148C1"/>
    <w:rsid w:val="00A23BF8"/>
    <w:rsid w:val="00A54211"/>
    <w:rsid w:val="00A55C09"/>
    <w:rsid w:val="00A605BE"/>
    <w:rsid w:val="00A61A80"/>
    <w:rsid w:val="00A81245"/>
    <w:rsid w:val="00A81EC1"/>
    <w:rsid w:val="00A83DE5"/>
    <w:rsid w:val="00A944BB"/>
    <w:rsid w:val="00A97C3B"/>
    <w:rsid w:val="00AA73B0"/>
    <w:rsid w:val="00AB611A"/>
    <w:rsid w:val="00AB67F4"/>
    <w:rsid w:val="00AC387C"/>
    <w:rsid w:val="00AC53BF"/>
    <w:rsid w:val="00AC78AA"/>
    <w:rsid w:val="00AC7BCC"/>
    <w:rsid w:val="00AD36BC"/>
    <w:rsid w:val="00AD796B"/>
    <w:rsid w:val="00B149CE"/>
    <w:rsid w:val="00B37A21"/>
    <w:rsid w:val="00B4194D"/>
    <w:rsid w:val="00B56A90"/>
    <w:rsid w:val="00B92CDC"/>
    <w:rsid w:val="00BB7639"/>
    <w:rsid w:val="00BE7BEE"/>
    <w:rsid w:val="00C618F7"/>
    <w:rsid w:val="00C66E9C"/>
    <w:rsid w:val="00C73694"/>
    <w:rsid w:val="00C839EF"/>
    <w:rsid w:val="00C85375"/>
    <w:rsid w:val="00C90266"/>
    <w:rsid w:val="00C92763"/>
    <w:rsid w:val="00C93C6B"/>
    <w:rsid w:val="00CA191A"/>
    <w:rsid w:val="00CA4918"/>
    <w:rsid w:val="00CB414C"/>
    <w:rsid w:val="00CB45B8"/>
    <w:rsid w:val="00CB59B0"/>
    <w:rsid w:val="00CC3D30"/>
    <w:rsid w:val="00CC5E96"/>
    <w:rsid w:val="00CC7696"/>
    <w:rsid w:val="00CF2DB6"/>
    <w:rsid w:val="00CF72C6"/>
    <w:rsid w:val="00D0509C"/>
    <w:rsid w:val="00D525B5"/>
    <w:rsid w:val="00DA7492"/>
    <w:rsid w:val="00E11E5B"/>
    <w:rsid w:val="00E2481C"/>
    <w:rsid w:val="00E25350"/>
    <w:rsid w:val="00E47D4C"/>
    <w:rsid w:val="00E53004"/>
    <w:rsid w:val="00E552F3"/>
    <w:rsid w:val="00E55668"/>
    <w:rsid w:val="00E82099"/>
    <w:rsid w:val="00E831E7"/>
    <w:rsid w:val="00E96850"/>
    <w:rsid w:val="00EA133B"/>
    <w:rsid w:val="00EA38AD"/>
    <w:rsid w:val="00EA41D4"/>
    <w:rsid w:val="00EA57C0"/>
    <w:rsid w:val="00EC248F"/>
    <w:rsid w:val="00EC4CBD"/>
    <w:rsid w:val="00EC53D5"/>
    <w:rsid w:val="00EC708C"/>
    <w:rsid w:val="00ED35D6"/>
    <w:rsid w:val="00F03DEA"/>
    <w:rsid w:val="00F15911"/>
    <w:rsid w:val="00F32DA1"/>
    <w:rsid w:val="00F70EDE"/>
    <w:rsid w:val="00F752B9"/>
    <w:rsid w:val="00F9776E"/>
    <w:rsid w:val="00FA52A8"/>
    <w:rsid w:val="00FC65FF"/>
    <w:rsid w:val="00FD33A2"/>
    <w:rsid w:val="00FD655D"/>
    <w:rsid w:val="00FD7652"/>
    <w:rsid w:val="00FE1468"/>
    <w:rsid w:val="00FF1314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E488F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01F9A"/>
    <w:pPr>
      <w:tabs>
        <w:tab w:val="left" w:pos="400"/>
        <w:tab w:val="right" w:leader="dot" w:pos="8494"/>
      </w:tabs>
      <w:spacing w:before="120" w:after="180"/>
      <w:ind w:leftChars="100" w:left="200" w:rightChars="100" w:right="200"/>
      <w:jc w:val="left"/>
    </w:pPr>
    <w:rPr>
      <w:rFonts w:ascii="맑은 고딕" w:eastAsia="맑은 고딕" w:hAnsi="맑은 고딕"/>
      <w:bCs/>
      <w:caps/>
      <w:noProof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character" w:customStyle="1" w:styleId="UnresolvedMention">
    <w:name w:val="Unresolved Mention"/>
    <w:uiPriority w:val="99"/>
    <w:semiHidden/>
    <w:unhideWhenUsed/>
    <w:rsid w:val="007C6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56B8-5560-4594-82EB-28499749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2018</TotalTime>
  <Pages>21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9193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시작화면</cp:lastModifiedBy>
  <cp:revision>92</cp:revision>
  <cp:lastPrinted>2001-05-08T04:49:00Z</cp:lastPrinted>
  <dcterms:created xsi:type="dcterms:W3CDTF">2011-10-04T16:09:00Z</dcterms:created>
  <dcterms:modified xsi:type="dcterms:W3CDTF">2019-04-11T07:36:00Z</dcterms:modified>
</cp:coreProperties>
</file>